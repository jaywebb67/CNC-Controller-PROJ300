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244D" w14:textId="08250B16" w:rsidR="00385C71" w:rsidRPr="00C67FB4" w:rsidRDefault="009D0388" w:rsidP="00E32805">
      <w:pPr>
        <w:ind w:right="-27"/>
        <w:outlineLvl w:val="0"/>
        <w:rPr>
          <w:b/>
          <w:color w:val="808080"/>
          <w:sz w:val="36"/>
          <w:szCs w:val="44"/>
        </w:rPr>
      </w:pPr>
      <w:r>
        <w:rPr>
          <w:noProof/>
        </w:rPr>
        <w:pict w14:anchorId="625202FC">
          <v:group id="_x0000_s1040" style="position:absolute;margin-left:988.75pt;margin-top:-4.7pt;width:157.85pt;height:588.6pt;z-index:251657728;mso-width-relative:margin;mso-height-relative:margin" coordorigin="-8633,-1171" coordsize="16993,5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">
            <v:rect id="Rectangle 15" o:spid="_x0000_s1041" style="position:absolute;left:-8633;top:-1171;width:16992;height:59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" fillcolor="#f2f2f2" strokecolor="#d9d9d9" strokeweight="2pt">
              <v:fill color2="#d9d9d9" rotate="t" angle="315" focus="100%" type="gradient"/>
              <v:textbox style="mso-next-textbox:#Rectangle 15">
                <w:txbxContent>
                  <w:p w14:paraId="677924D4" w14:textId="1A504D30" w:rsidR="00C17F4B" w:rsidRPr="00C67FB4" w:rsidRDefault="00C17F4B" w:rsidP="00C17F4B">
                    <w:pPr>
                      <w:rPr>
                        <w:color w:val="000000"/>
                        <w:sz w:val="24"/>
                      </w:rPr>
                    </w:pPr>
                    <w:r w:rsidRPr="00C67FB4">
                      <w:rPr>
                        <w:color w:val="000000"/>
                        <w:sz w:val="22"/>
                        <w:szCs w:val="22"/>
                      </w:rPr>
                      <w:t xml:space="preserve">MILESTONE </w:t>
                    </w:r>
                    <w:r w:rsidR="006E2C68">
                      <w:rPr>
                        <w:color w:val="000000"/>
                        <w:sz w:val="22"/>
                        <w:szCs w:val="22"/>
                      </w:rPr>
                      <w:t>5</w:t>
                    </w:r>
                    <w:r w:rsidRPr="00C67FB4">
                      <w:rPr>
                        <w:color w:val="000000"/>
                        <w:sz w:val="22"/>
                        <w:szCs w:val="22"/>
                      </w:rPr>
                      <w:t xml:space="preserve">: </w:t>
                    </w:r>
                  </w:p>
                  <w:p w14:paraId="2D86D0E7" w14:textId="24916D97" w:rsidR="00C17F4B" w:rsidRPr="00C67FB4" w:rsidRDefault="006E2C68" w:rsidP="00C17F4B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2"/>
                        <w:szCs w:val="22"/>
                      </w:rPr>
                      <w:t>Mocking/Testing of Controller</w:t>
                    </w:r>
                  </w:p>
                </w:txbxContent>
              </v:textbox>
            </v:rect>
            <v:line id="Straight Connector 16" o:spid="_x0000_s1042" style="position:absolute;visibility:visible" from="8359,-1171" to="8359,5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" strokeweight="2.25pt">
              <v:stroke endarrow="oval"/>
            </v:line>
          </v:group>
        </w:pict>
      </w:r>
      <w:r w:rsidR="003D1F28">
        <w:rPr>
          <w:noProof/>
        </w:rPr>
        <w:pict w14:anchorId="3F98555F">
          <v:group id="Group 4" o:spid="_x0000_s1029" style="position:absolute;margin-left:726.3pt;margin-top:4.4pt;width:154.7pt;height:453pt;z-index:251655680;mso-width-relative:margin;mso-height-relative:margin" coordorigin="-8633,-1171" coordsize="16993,55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">
            <v:rect id="Rectangle 2" o:spid="_x0000_s1030" style="position:absolute;left:-8633;top:-1171;width:16992;height:79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" fillcolor="#fff2cc" strokecolor="#ffe699" strokeweight="2pt">
              <v:fill color2="#ffe699" rotate="t" angle="315" focus="100%" type="gradient"/>
              <v:textbox style="mso-next-textbox:#Rectangle 2">
                <w:txbxContent>
                  <w:p w14:paraId="32E83E92" w14:textId="77777777" w:rsidR="00F9378B" w:rsidRPr="00C67FB4" w:rsidRDefault="00F9378B" w:rsidP="00F9378B">
                    <w:pPr>
                      <w:rPr>
                        <w:color w:val="000000"/>
                        <w:sz w:val="24"/>
                      </w:rPr>
                    </w:pPr>
                    <w:r w:rsidRPr="00C67FB4">
                      <w:rPr>
                        <w:color w:val="000000"/>
                        <w:sz w:val="22"/>
                        <w:szCs w:val="22"/>
                      </w:rPr>
                      <w:t xml:space="preserve">MILESTONE 1: </w:t>
                    </w:r>
                  </w:p>
                  <w:p w14:paraId="12B52B14" w14:textId="56DB08B2" w:rsidR="00F9378B" w:rsidRPr="00C67FB4" w:rsidRDefault="00891337" w:rsidP="00F9378B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2"/>
                        <w:szCs w:val="22"/>
                      </w:rPr>
                      <w:t xml:space="preserve">Complete </w:t>
                    </w:r>
                    <w:r w:rsidR="009D0388">
                      <w:rPr>
                        <w:color w:val="000000"/>
                        <w:sz w:val="22"/>
                        <w:szCs w:val="22"/>
                      </w:rPr>
                      <w:t>G-code Inter</w:t>
                    </w:r>
                    <w:r w:rsidR="0021219B">
                      <w:rPr>
                        <w:color w:val="000000"/>
                        <w:sz w:val="22"/>
                        <w:szCs w:val="22"/>
                      </w:rPr>
                      <w:t>preter and motion planner</w:t>
                    </w:r>
                  </w:p>
                </w:txbxContent>
              </v:textbox>
            </v:rect>
            <v:line id="Straight Connector 4" o:spid="_x0000_s1031" style="position:absolute;visibility:visible" from="8359,-1171" to="8359,54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" strokeweight="2.25pt">
              <v:stroke endarrow="oval"/>
            </v:line>
          </v:group>
        </w:pict>
      </w:r>
      <w:r w:rsidR="007F0F75" w:rsidRPr="00C67FB4">
        <w:rPr>
          <w:b/>
          <w:color w:val="808080"/>
          <w:sz w:val="36"/>
          <w:szCs w:val="44"/>
        </w:rPr>
        <w:t xml:space="preserve">PROJECT MANAGEMENT </w:t>
      </w:r>
      <w:r w:rsidR="00EB5928" w:rsidRPr="00C67FB4">
        <w:rPr>
          <w:b/>
          <w:color w:val="808080"/>
          <w:sz w:val="36"/>
          <w:szCs w:val="44"/>
        </w:rPr>
        <w:t>GANTT CHART TEMPLATE</w:t>
      </w:r>
    </w:p>
    <w:p w14:paraId="094463CF" w14:textId="7EAB6429" w:rsidR="0005511C" w:rsidRPr="00C67FB4" w:rsidRDefault="006F3A5E" w:rsidP="00E32805">
      <w:pPr>
        <w:ind w:right="-27"/>
        <w:outlineLvl w:val="0"/>
        <w:rPr>
          <w:b/>
          <w:color w:val="808080"/>
          <w:sz w:val="22"/>
          <w:szCs w:val="28"/>
        </w:rPr>
      </w:pPr>
      <w:r>
        <w:rPr>
          <w:noProof/>
        </w:rPr>
        <w:pict w14:anchorId="7F49719B">
          <v:group id="_x0000_s1032" style="position:absolute;margin-left:899.15pt;margin-top:28pt;width:157.85pt;height:626pt;z-index:251659776;mso-width-relative:margin;mso-height-relative:margin" coordorigin="-8633,-1171" coordsize="16993,57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">
            <v:rect id="Rectangle 12" o:spid="_x0000_s1033" style="position:absolute;left:-8633;top:-1171;width:16992;height:59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" fillcolor="#c5e0e7" strokecolor="#bad4da" strokeweight="2pt">
              <v:fill color2="#bad4da" rotate="t" angle="315" focus="100%" type="gradient"/>
              <v:textbox style="mso-next-textbox:#Rectangle 12">
                <w:txbxContent>
                  <w:p w14:paraId="26300581" w14:textId="77777777" w:rsidR="007C2176" w:rsidRPr="00C67FB4" w:rsidRDefault="007C2176" w:rsidP="007C2176">
                    <w:pPr>
                      <w:rPr>
                        <w:color w:val="000000"/>
                        <w:sz w:val="24"/>
                      </w:rPr>
                    </w:pPr>
                    <w:r w:rsidRPr="00C67FB4">
                      <w:rPr>
                        <w:color w:val="000000"/>
                        <w:sz w:val="22"/>
                        <w:szCs w:val="22"/>
                      </w:rPr>
                      <w:t xml:space="preserve">MILESTONE </w:t>
                    </w:r>
                    <w:r w:rsidR="00EC78E7" w:rsidRPr="00C67FB4">
                      <w:rPr>
                        <w:color w:val="000000"/>
                        <w:sz w:val="22"/>
                        <w:szCs w:val="22"/>
                      </w:rPr>
                      <w:t>3</w:t>
                    </w:r>
                    <w:r w:rsidRPr="00C67FB4">
                      <w:rPr>
                        <w:color w:val="000000"/>
                        <w:sz w:val="22"/>
                        <w:szCs w:val="22"/>
                      </w:rPr>
                      <w:t xml:space="preserve">: </w:t>
                    </w:r>
                  </w:p>
                  <w:p w14:paraId="1B4FEE52" w14:textId="43F6CF4B" w:rsidR="007C2176" w:rsidRPr="00C67FB4" w:rsidRDefault="00A86070" w:rsidP="007C2176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2"/>
                        <w:szCs w:val="22"/>
                      </w:rPr>
                      <w:t>Complete SD Card Interface</w:t>
                    </w:r>
                  </w:p>
                </w:txbxContent>
              </v:textbox>
            </v:rect>
            <v:line id="Straight Connector 13" o:spid="_x0000_s1034" style="position:absolute;visibility:visible" from="8359,-1171" to="8359,56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" strokeweight="2.25pt">
              <v:stroke endarrow="oval"/>
            </v:line>
          </v:group>
        </w:pict>
      </w:r>
    </w:p>
    <w:tbl>
      <w:tblPr>
        <w:tblW w:w="8280" w:type="dxa"/>
        <w:tblLook w:val="04A0" w:firstRow="1" w:lastRow="0" w:firstColumn="1" w:lastColumn="0" w:noHBand="0" w:noVBand="1"/>
      </w:tblPr>
      <w:tblGrid>
        <w:gridCol w:w="8280"/>
      </w:tblGrid>
      <w:tr w:rsidR="000F296F" w14:paraId="19CABE62" w14:textId="77777777" w:rsidTr="00C67FB4">
        <w:trPr>
          <w:trHeight w:val="225"/>
        </w:trPr>
        <w:tc>
          <w:tcPr>
            <w:tcW w:w="8280" w:type="dxa"/>
            <w:tcBorders>
              <w:bottom w:val="single" w:sz="8" w:space="0" w:color="BFBFBF"/>
            </w:tcBorders>
            <w:shd w:val="clear" w:color="auto" w:fill="auto"/>
          </w:tcPr>
          <w:p w14:paraId="1FB5BAC4" w14:textId="77777777" w:rsidR="000F296F" w:rsidRPr="00C67FB4" w:rsidRDefault="000F296F" w:rsidP="00C67FB4">
            <w:pPr>
              <w:ind w:left="-109" w:right="-27"/>
              <w:outlineLvl w:val="0"/>
              <w:rPr>
                <w:rFonts w:eastAsia="Arial"/>
                <w:bCs/>
                <w:color w:val="000000"/>
                <w:sz w:val="18"/>
                <w:szCs w:val="18"/>
              </w:rPr>
            </w:pPr>
            <w:r w:rsidRPr="00C67FB4">
              <w:rPr>
                <w:rFonts w:eastAsia="Arial"/>
                <w:bCs/>
                <w:color w:val="000000"/>
                <w:sz w:val="18"/>
                <w:szCs w:val="18"/>
              </w:rPr>
              <w:t>PROJECT NAME</w:t>
            </w:r>
          </w:p>
        </w:tc>
      </w:tr>
      <w:tr w:rsidR="000F296F" w14:paraId="35AE2FFD" w14:textId="77777777" w:rsidTr="00C67FB4">
        <w:trPr>
          <w:trHeight w:val="864"/>
        </w:trPr>
        <w:tc>
          <w:tcPr>
            <w:tcW w:w="8280" w:type="dxa"/>
            <w:tcBorders>
              <w:top w:val="single" w:sz="8" w:space="0" w:color="BFBFBF"/>
              <w:left w:val="single" w:sz="8" w:space="0" w:color="BFBFBF"/>
              <w:bottom w:val="single" w:sz="24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1F66C87" w14:textId="626F181A" w:rsidR="000F296F" w:rsidRPr="00C67FB4" w:rsidRDefault="00DD2560" w:rsidP="00C67FB4">
            <w:pPr>
              <w:ind w:right="-27"/>
              <w:outlineLvl w:val="0"/>
              <w:rPr>
                <w:rFonts w:eastAsia="Arial"/>
                <w:bCs/>
                <w:color w:val="000000"/>
                <w:szCs w:val="20"/>
              </w:rPr>
            </w:pPr>
            <w:r w:rsidRPr="00DD2560">
              <w:rPr>
                <w:rStyle w:val="normaltextrun"/>
                <w:rFonts w:ascii="Calibri" w:hAnsi="Calibri" w:cs="Calibri"/>
                <w:b/>
                <w:bCs/>
                <w:i/>
                <w:iCs/>
                <w:color w:val="003366"/>
                <w:sz w:val="32"/>
                <w:szCs w:val="32"/>
                <w:shd w:val="clear" w:color="auto" w:fill="FFFFFF"/>
              </w:rPr>
              <w:t> </w:t>
            </w:r>
            <w:r w:rsidRPr="00DD2560">
              <w:rPr>
                <w:rStyle w:val="normaltextrun"/>
                <w:rFonts w:ascii="Calibri" w:hAnsi="Calibri" w:cs="Calibri"/>
                <w:i/>
                <w:iCs/>
                <w:color w:val="003366"/>
                <w:sz w:val="32"/>
                <w:szCs w:val="32"/>
                <w:shd w:val="clear" w:color="auto" w:fill="FFFFFF"/>
              </w:rPr>
              <w:t>STM32 Based Touch Screen CNC Controller</w:t>
            </w:r>
          </w:p>
        </w:tc>
      </w:tr>
    </w:tbl>
    <w:p w14:paraId="7673D88B" w14:textId="7CD101A2" w:rsidR="008A38BB" w:rsidRDefault="009D0388" w:rsidP="008A38BB">
      <w:pPr>
        <w:spacing w:line="276" w:lineRule="auto"/>
        <w:rPr>
          <w:sz w:val="16"/>
          <w:szCs w:val="21"/>
        </w:rPr>
      </w:pPr>
      <w:r>
        <w:rPr>
          <w:noProof/>
        </w:rPr>
        <w:pict w14:anchorId="625202FC">
          <v:group id="_x0000_s1035" style="position:absolute;margin-left:964.55pt;margin-top:24.05pt;width:157.85pt;height:588.6pt;z-index:251658752;mso-position-horizontal-relative:text;mso-position-vertical-relative:text;mso-width-relative:margin;mso-height-relative:margin" coordorigin="-8633,-1171" coordsize="16993,5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">
            <v:rect id="Rectangle 15" o:spid="_x0000_s1036" style="position:absolute;left:-8633;top:-1171;width:16992;height:59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" fillcolor="#f2f2f2" strokecolor="#d9d9d9" strokeweight="2pt">
              <v:fill color2="#d9d9d9" rotate="t" angle="315" focus="100%" type="gradient"/>
              <v:textbox>
                <w:txbxContent>
                  <w:p w14:paraId="5789E311" w14:textId="77777777" w:rsidR="007C2176" w:rsidRPr="00C67FB4" w:rsidRDefault="007C2176" w:rsidP="007C2176">
                    <w:pPr>
                      <w:rPr>
                        <w:color w:val="000000"/>
                        <w:sz w:val="24"/>
                      </w:rPr>
                    </w:pPr>
                    <w:r w:rsidRPr="00C67FB4">
                      <w:rPr>
                        <w:color w:val="000000"/>
                        <w:sz w:val="22"/>
                        <w:szCs w:val="22"/>
                      </w:rPr>
                      <w:t xml:space="preserve">MILESTONE </w:t>
                    </w:r>
                    <w:r w:rsidR="00EC78E7" w:rsidRPr="00C67FB4">
                      <w:rPr>
                        <w:color w:val="000000"/>
                        <w:sz w:val="22"/>
                        <w:szCs w:val="22"/>
                      </w:rPr>
                      <w:t>4</w:t>
                    </w:r>
                    <w:r w:rsidRPr="00C67FB4">
                      <w:rPr>
                        <w:color w:val="000000"/>
                        <w:sz w:val="22"/>
                        <w:szCs w:val="22"/>
                      </w:rPr>
                      <w:t xml:space="preserve">: </w:t>
                    </w:r>
                  </w:p>
                  <w:p w14:paraId="5FD8E388" w14:textId="09B4D25B" w:rsidR="007C2176" w:rsidRPr="00C67FB4" w:rsidRDefault="00C17F4B" w:rsidP="007C2176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2"/>
                        <w:szCs w:val="22"/>
                      </w:rPr>
                      <w:t xml:space="preserve">Complete </w:t>
                    </w:r>
                    <w:r w:rsidR="009D0388">
                      <w:rPr>
                        <w:color w:val="000000"/>
                        <w:sz w:val="22"/>
                        <w:szCs w:val="22"/>
                      </w:rPr>
                      <w:t>Hardware Design and build</w:t>
                    </w:r>
                  </w:p>
                </w:txbxContent>
              </v:textbox>
            </v:rect>
            <v:line id="Straight Connector 16" o:spid="_x0000_s1037" style="position:absolute;visibility:visible" from="8359,-1171" to="8359,5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" strokeweight="2.25pt">
              <v:stroke endarrow="oval"/>
            </v:line>
          </v:group>
        </w:pict>
      </w:r>
      <w:r w:rsidR="003D1F28">
        <w:rPr>
          <w:noProof/>
        </w:rPr>
        <w:pict w14:anchorId="52100656">
          <v:group id="_x0000_s1026" style="position:absolute;margin-left:814.9pt;margin-top:50.3pt;width:157.85pt;height:547.65pt;z-index:251656704;mso-position-horizontal-relative:text;mso-position-vertical-relative:text;mso-width-relative:margin;mso-height-relative:margin" coordorigin="-8633,-1171" coordsize="16993,50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">
            <v:rect id="Rectangle 9" o:spid="_x0000_s1027" style="position:absolute;left:-8633;top:-1171;width:16992;height:59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" fillcolor="#d6dce5" strokecolor="#adb9ca" strokeweight="2pt">
              <v:fill color2="#adb9ca" rotate="t" angle="315" focus="100%" type="gradient"/>
              <v:textbox>
                <w:txbxContent>
                  <w:p w14:paraId="49DF3C5A" w14:textId="77777777" w:rsidR="007C2176" w:rsidRPr="00C67FB4" w:rsidRDefault="007C2176" w:rsidP="007C2176">
                    <w:pPr>
                      <w:rPr>
                        <w:color w:val="000000"/>
                        <w:sz w:val="24"/>
                      </w:rPr>
                    </w:pPr>
                    <w:r w:rsidRPr="00C67FB4">
                      <w:rPr>
                        <w:color w:val="000000"/>
                        <w:sz w:val="22"/>
                        <w:szCs w:val="22"/>
                      </w:rPr>
                      <w:t xml:space="preserve">MILESTONE </w:t>
                    </w:r>
                    <w:r w:rsidR="00EC78E7" w:rsidRPr="00C67FB4">
                      <w:rPr>
                        <w:color w:val="000000"/>
                        <w:sz w:val="22"/>
                        <w:szCs w:val="22"/>
                      </w:rPr>
                      <w:t>2</w:t>
                    </w:r>
                    <w:r w:rsidRPr="00C67FB4">
                      <w:rPr>
                        <w:color w:val="000000"/>
                        <w:sz w:val="22"/>
                        <w:szCs w:val="22"/>
                      </w:rPr>
                      <w:t xml:space="preserve">: </w:t>
                    </w:r>
                  </w:p>
                  <w:p w14:paraId="141B1CFE" w14:textId="623B5314" w:rsidR="007C2176" w:rsidRPr="00C67FB4" w:rsidRDefault="00891337" w:rsidP="007C2176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2"/>
                        <w:szCs w:val="22"/>
                      </w:rPr>
                      <w:t xml:space="preserve">Complete </w:t>
                    </w:r>
                    <w:r w:rsidR="009D0388">
                      <w:rPr>
                        <w:color w:val="000000"/>
                        <w:sz w:val="22"/>
                        <w:szCs w:val="22"/>
                      </w:rPr>
                      <w:t>Integration with microcontroller</w:t>
                    </w:r>
                  </w:p>
                </w:txbxContent>
              </v:textbox>
            </v:rect>
            <v:line id="Straight Connector 10" o:spid="_x0000_s1028" style="position:absolute;visibility:visible" from="8359,-1171" to="8359,49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" strokeweight="2.25pt">
              <v:stroke endarrow="oval"/>
            </v:line>
          </v:group>
        </w:pict>
      </w:r>
    </w:p>
    <w:tbl>
      <w:tblPr>
        <w:tblW w:w="8280" w:type="dxa"/>
        <w:tblLook w:val="04A0" w:firstRow="1" w:lastRow="0" w:firstColumn="1" w:lastColumn="0" w:noHBand="0" w:noVBand="1"/>
      </w:tblPr>
      <w:tblGrid>
        <w:gridCol w:w="8280"/>
      </w:tblGrid>
      <w:tr w:rsidR="000F296F" w14:paraId="2C2DD727" w14:textId="77777777" w:rsidTr="00C67FB4">
        <w:trPr>
          <w:trHeight w:val="225"/>
        </w:trPr>
        <w:tc>
          <w:tcPr>
            <w:tcW w:w="8280" w:type="dxa"/>
            <w:tcBorders>
              <w:bottom w:val="single" w:sz="8" w:space="0" w:color="BFBFBF"/>
            </w:tcBorders>
            <w:shd w:val="clear" w:color="auto" w:fill="auto"/>
          </w:tcPr>
          <w:p w14:paraId="55475251" w14:textId="77777777" w:rsidR="000F296F" w:rsidRPr="00C67FB4" w:rsidRDefault="000F296F" w:rsidP="00C67FB4">
            <w:pPr>
              <w:ind w:left="-122" w:right="-27"/>
              <w:outlineLvl w:val="0"/>
              <w:rPr>
                <w:rFonts w:eastAsia="Arial"/>
                <w:bCs/>
                <w:color w:val="000000"/>
                <w:sz w:val="18"/>
                <w:szCs w:val="18"/>
              </w:rPr>
            </w:pPr>
            <w:r w:rsidRPr="00C67FB4">
              <w:rPr>
                <w:rFonts w:eastAsia="Arial"/>
                <w:bCs/>
                <w:color w:val="000000"/>
                <w:sz w:val="18"/>
                <w:szCs w:val="18"/>
              </w:rPr>
              <w:t>PROJECT MANAGER</w:t>
            </w:r>
          </w:p>
        </w:tc>
      </w:tr>
      <w:tr w:rsidR="000F296F" w14:paraId="23EEE616" w14:textId="77777777" w:rsidTr="00C67FB4">
        <w:trPr>
          <w:trHeight w:val="576"/>
        </w:trPr>
        <w:tc>
          <w:tcPr>
            <w:tcW w:w="8280" w:type="dxa"/>
            <w:tcBorders>
              <w:top w:val="single" w:sz="8" w:space="0" w:color="BFBFBF"/>
              <w:left w:val="single" w:sz="8" w:space="0" w:color="BFBFBF"/>
              <w:bottom w:val="single" w:sz="24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5A3B1F4" w14:textId="55B3B899" w:rsidR="000F296F" w:rsidRPr="00DD2560" w:rsidRDefault="00DD2560" w:rsidP="00C67FB4">
            <w:pPr>
              <w:ind w:right="-27"/>
              <w:outlineLvl w:val="0"/>
              <w:rPr>
                <w:rFonts w:eastAsia="Arial"/>
                <w:bCs/>
                <w:color w:val="000000"/>
                <w:sz w:val="24"/>
                <w:szCs w:val="22"/>
              </w:rPr>
            </w:pPr>
            <w:r>
              <w:rPr>
                <w:rFonts w:eastAsia="Arial"/>
                <w:bCs/>
                <w:color w:val="000000"/>
                <w:sz w:val="24"/>
                <w:szCs w:val="22"/>
              </w:rPr>
              <w:t>Jay Webb</w:t>
            </w:r>
          </w:p>
        </w:tc>
      </w:tr>
    </w:tbl>
    <w:p w14:paraId="1EFDAAFE" w14:textId="3027D3DD" w:rsidR="000F296F" w:rsidRDefault="000F296F" w:rsidP="008A38BB">
      <w:pPr>
        <w:spacing w:line="276" w:lineRule="auto"/>
        <w:rPr>
          <w:sz w:val="16"/>
          <w:szCs w:val="21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2760"/>
        <w:gridCol w:w="2760"/>
        <w:gridCol w:w="2760"/>
      </w:tblGrid>
      <w:tr w:rsidR="000F296F" w14:paraId="4FCB8D33" w14:textId="77777777" w:rsidTr="00C67FB4">
        <w:trPr>
          <w:trHeight w:val="225"/>
        </w:trPr>
        <w:tc>
          <w:tcPr>
            <w:tcW w:w="2760" w:type="dxa"/>
            <w:tcBorders>
              <w:bottom w:val="single" w:sz="8" w:space="0" w:color="BFBFBF"/>
            </w:tcBorders>
            <w:shd w:val="clear" w:color="auto" w:fill="auto"/>
          </w:tcPr>
          <w:p w14:paraId="04959351" w14:textId="77777777" w:rsidR="000F296F" w:rsidRPr="00C67FB4" w:rsidRDefault="000F296F" w:rsidP="00C67FB4">
            <w:pPr>
              <w:ind w:right="-27"/>
              <w:jc w:val="center"/>
              <w:outlineLvl w:val="0"/>
              <w:rPr>
                <w:rFonts w:eastAsia="Arial"/>
                <w:bCs/>
                <w:color w:val="000000"/>
                <w:sz w:val="18"/>
                <w:szCs w:val="18"/>
              </w:rPr>
            </w:pPr>
            <w:r w:rsidRPr="00C67FB4">
              <w:rPr>
                <w:rFonts w:eastAsia="Arial"/>
                <w:bCs/>
                <w:color w:val="000000"/>
                <w:sz w:val="18"/>
                <w:szCs w:val="18"/>
              </w:rPr>
              <w:t>PROJECT START DATE</w:t>
            </w:r>
          </w:p>
        </w:tc>
        <w:tc>
          <w:tcPr>
            <w:tcW w:w="2760" w:type="dxa"/>
            <w:tcBorders>
              <w:bottom w:val="single" w:sz="8" w:space="0" w:color="BFBFBF"/>
            </w:tcBorders>
            <w:shd w:val="clear" w:color="auto" w:fill="auto"/>
          </w:tcPr>
          <w:p w14:paraId="79413103" w14:textId="77777777" w:rsidR="000F296F" w:rsidRPr="00C67FB4" w:rsidRDefault="000F296F" w:rsidP="00C67FB4">
            <w:pPr>
              <w:ind w:right="-27"/>
              <w:jc w:val="center"/>
              <w:outlineLvl w:val="0"/>
              <w:rPr>
                <w:rFonts w:eastAsia="Arial"/>
                <w:bCs/>
                <w:color w:val="000000"/>
                <w:sz w:val="18"/>
                <w:szCs w:val="18"/>
              </w:rPr>
            </w:pPr>
            <w:r w:rsidRPr="00C67FB4">
              <w:rPr>
                <w:rFonts w:eastAsia="Arial"/>
                <w:bCs/>
                <w:color w:val="000000"/>
                <w:sz w:val="18"/>
                <w:szCs w:val="18"/>
              </w:rPr>
              <w:t>PROJECT END DATE</w:t>
            </w:r>
          </w:p>
        </w:tc>
        <w:tc>
          <w:tcPr>
            <w:tcW w:w="2760" w:type="dxa"/>
            <w:tcBorders>
              <w:bottom w:val="single" w:sz="8" w:space="0" w:color="BFBFBF"/>
            </w:tcBorders>
            <w:shd w:val="clear" w:color="auto" w:fill="auto"/>
          </w:tcPr>
          <w:p w14:paraId="55022ED5" w14:textId="77777777" w:rsidR="000F296F" w:rsidRPr="00C67FB4" w:rsidRDefault="000F296F" w:rsidP="00C67FB4">
            <w:pPr>
              <w:ind w:right="-27"/>
              <w:jc w:val="center"/>
              <w:outlineLvl w:val="0"/>
              <w:rPr>
                <w:rFonts w:eastAsia="Arial"/>
                <w:bCs/>
                <w:color w:val="000000"/>
                <w:sz w:val="18"/>
                <w:szCs w:val="18"/>
              </w:rPr>
            </w:pPr>
            <w:r w:rsidRPr="00C67FB4">
              <w:rPr>
                <w:rFonts w:eastAsia="Arial"/>
                <w:bCs/>
                <w:color w:val="000000"/>
                <w:sz w:val="18"/>
                <w:szCs w:val="18"/>
              </w:rPr>
              <w:t>TODAY’S DATE</w:t>
            </w:r>
          </w:p>
        </w:tc>
      </w:tr>
      <w:tr w:rsidR="000F296F" w14:paraId="1DD157FA" w14:textId="77777777" w:rsidTr="00C67FB4">
        <w:trPr>
          <w:trHeight w:val="576"/>
        </w:trPr>
        <w:tc>
          <w:tcPr>
            <w:tcW w:w="2760" w:type="dxa"/>
            <w:tcBorders>
              <w:top w:val="single" w:sz="8" w:space="0" w:color="BFBFBF"/>
              <w:left w:val="single" w:sz="8" w:space="0" w:color="BFBFBF"/>
              <w:bottom w:val="single" w:sz="24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EF4C5FA" w14:textId="4B1130DC" w:rsidR="000F296F" w:rsidRPr="00C67FB4" w:rsidRDefault="000D382A" w:rsidP="00C67FB4">
            <w:pPr>
              <w:ind w:right="-27"/>
              <w:jc w:val="center"/>
              <w:outlineLvl w:val="0"/>
              <w:rPr>
                <w:rFonts w:eastAsia="Arial"/>
                <w:bCs/>
                <w:color w:val="000000"/>
                <w:sz w:val="22"/>
                <w:szCs w:val="20"/>
              </w:rPr>
            </w:pPr>
            <w:r>
              <w:rPr>
                <w:rFonts w:eastAsia="Arial"/>
                <w:bCs/>
                <w:color w:val="000000"/>
                <w:sz w:val="22"/>
                <w:szCs w:val="20"/>
              </w:rPr>
              <w:t>01/10/2023</w:t>
            </w:r>
          </w:p>
        </w:tc>
        <w:tc>
          <w:tcPr>
            <w:tcW w:w="2760" w:type="dxa"/>
            <w:tcBorders>
              <w:top w:val="single" w:sz="8" w:space="0" w:color="BFBFBF"/>
              <w:left w:val="single" w:sz="8" w:space="0" w:color="BFBFBF"/>
              <w:bottom w:val="single" w:sz="24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F5BE99B" w14:textId="1AE3D68D" w:rsidR="000F296F" w:rsidRPr="00C67FB4" w:rsidRDefault="000D382A" w:rsidP="00C67FB4">
            <w:pPr>
              <w:ind w:right="-27"/>
              <w:jc w:val="center"/>
              <w:outlineLvl w:val="0"/>
              <w:rPr>
                <w:rFonts w:eastAsia="Arial"/>
                <w:bCs/>
                <w:color w:val="000000"/>
                <w:sz w:val="22"/>
                <w:szCs w:val="20"/>
              </w:rPr>
            </w:pPr>
            <w:r>
              <w:rPr>
                <w:rFonts w:eastAsia="Arial"/>
                <w:bCs/>
                <w:color w:val="000000"/>
                <w:sz w:val="22"/>
                <w:szCs w:val="20"/>
              </w:rPr>
              <w:t>0</w:t>
            </w:r>
            <w:r w:rsidR="00DD2560">
              <w:rPr>
                <w:rFonts w:eastAsia="Arial"/>
                <w:bCs/>
                <w:color w:val="000000"/>
                <w:sz w:val="22"/>
                <w:szCs w:val="20"/>
              </w:rPr>
              <w:t>2/05/202</w:t>
            </w:r>
            <w:r>
              <w:rPr>
                <w:rFonts w:eastAsia="Arial"/>
                <w:bCs/>
                <w:color w:val="000000"/>
                <w:sz w:val="22"/>
                <w:szCs w:val="20"/>
              </w:rPr>
              <w:t>4</w:t>
            </w:r>
          </w:p>
        </w:tc>
        <w:tc>
          <w:tcPr>
            <w:tcW w:w="2760" w:type="dxa"/>
            <w:tcBorders>
              <w:top w:val="single" w:sz="8" w:space="0" w:color="BFBFBF"/>
              <w:left w:val="single" w:sz="8" w:space="0" w:color="BFBFBF"/>
              <w:bottom w:val="single" w:sz="24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41D945C" w14:textId="77777777" w:rsidR="000F296F" w:rsidRPr="00C67FB4" w:rsidRDefault="000F296F" w:rsidP="00C67FB4">
            <w:pPr>
              <w:ind w:right="-27"/>
              <w:jc w:val="center"/>
              <w:outlineLvl w:val="0"/>
              <w:rPr>
                <w:rFonts w:eastAsia="Arial"/>
                <w:bCs/>
                <w:color w:val="000000"/>
                <w:szCs w:val="20"/>
              </w:rPr>
            </w:pPr>
          </w:p>
        </w:tc>
      </w:tr>
    </w:tbl>
    <w:p w14:paraId="0328E166" w14:textId="77777777" w:rsidR="00EC78E7" w:rsidRPr="00C67FB4" w:rsidRDefault="00EC78E7" w:rsidP="009F0577">
      <w:pPr>
        <w:spacing w:line="360" w:lineRule="auto"/>
        <w:ind w:left="13500" w:right="-27"/>
        <w:outlineLvl w:val="0"/>
        <w:rPr>
          <w:rFonts w:cs="Calibri"/>
          <w:color w:val="000000"/>
          <w:sz w:val="18"/>
          <w:szCs w:val="18"/>
        </w:rPr>
      </w:pPr>
    </w:p>
    <w:p w14:paraId="525BB5C9" w14:textId="77777777" w:rsidR="002E1C61" w:rsidRPr="00C67FB4" w:rsidRDefault="007F0F75" w:rsidP="009F0577">
      <w:pPr>
        <w:spacing w:line="360" w:lineRule="auto"/>
        <w:ind w:left="13500" w:right="-27"/>
        <w:outlineLvl w:val="0"/>
        <w:rPr>
          <w:bCs/>
          <w:color w:val="000000"/>
          <w:szCs w:val="20"/>
        </w:rPr>
      </w:pPr>
      <w:r w:rsidRPr="00C67FB4">
        <w:rPr>
          <w:rFonts w:cs="Calibri"/>
          <w:color w:val="000000"/>
          <w:sz w:val="18"/>
          <w:szCs w:val="18"/>
        </w:rPr>
        <w:t>Individual columns represent weeks.</w:t>
      </w:r>
    </w:p>
    <w:tbl>
      <w:tblPr>
        <w:tblW w:w="23409" w:type="dxa"/>
        <w:tblLook w:val="04A0" w:firstRow="1" w:lastRow="0" w:firstColumn="1" w:lastColumn="0" w:noHBand="0" w:noVBand="1"/>
      </w:tblPr>
      <w:tblGrid>
        <w:gridCol w:w="590"/>
        <w:gridCol w:w="2123"/>
        <w:gridCol w:w="2933"/>
        <w:gridCol w:w="925"/>
        <w:gridCol w:w="1988"/>
        <w:gridCol w:w="1166"/>
        <w:gridCol w:w="1167"/>
        <w:gridCol w:w="457"/>
        <w:gridCol w:w="457"/>
        <w:gridCol w:w="457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22"/>
        <w:gridCol w:w="422"/>
        <w:gridCol w:w="422"/>
        <w:gridCol w:w="418"/>
        <w:gridCol w:w="418"/>
        <w:gridCol w:w="422"/>
        <w:gridCol w:w="418"/>
        <w:gridCol w:w="418"/>
      </w:tblGrid>
      <w:tr w:rsidR="0007539E" w:rsidRPr="003C68E8" w14:paraId="2D596D92" w14:textId="526976D8" w:rsidTr="00202B06">
        <w:trPr>
          <w:trHeight w:val="432"/>
        </w:trPr>
        <w:tc>
          <w:tcPr>
            <w:tcW w:w="591" w:type="dxa"/>
            <w:vAlign w:val="center"/>
          </w:tcPr>
          <w:p w14:paraId="2359AE8C" w14:textId="77777777" w:rsidR="0007539E" w:rsidRPr="00C67FB4" w:rsidRDefault="0007539E" w:rsidP="009F057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14:paraId="428A0920" w14:textId="77777777" w:rsidR="0007539E" w:rsidRPr="00C67FB4" w:rsidRDefault="0007539E" w:rsidP="009F057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941" w:type="dxa"/>
            <w:shd w:val="clear" w:color="auto" w:fill="auto"/>
            <w:vAlign w:val="center"/>
          </w:tcPr>
          <w:p w14:paraId="448CE96A" w14:textId="77777777" w:rsidR="0007539E" w:rsidRPr="00C67FB4" w:rsidRDefault="0007539E" w:rsidP="009F057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6CE36AB6" w14:textId="77777777" w:rsidR="0007539E" w:rsidRPr="00C67FB4" w:rsidRDefault="0007539E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shd w:val="clear" w:color="auto" w:fill="auto"/>
            <w:vAlign w:val="center"/>
          </w:tcPr>
          <w:p w14:paraId="6B81B4D6" w14:textId="77777777" w:rsidR="0007539E" w:rsidRPr="00C67FB4" w:rsidRDefault="0007539E" w:rsidP="009F057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35" w:type="dxa"/>
            <w:gridSpan w:val="2"/>
            <w:tcBorders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A036529" w14:textId="77777777" w:rsidR="0007539E" w:rsidRPr="00C67FB4" w:rsidRDefault="0007539E" w:rsidP="009F0577">
            <w:pPr>
              <w:jc w:val="right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vAlign w:val="center"/>
          </w:tcPr>
          <w:p w14:paraId="1F4CB3A2" w14:textId="6F306A47" w:rsidR="0007539E" w:rsidRPr="00C67FB4" w:rsidRDefault="0007539E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vAlign w:val="center"/>
          </w:tcPr>
          <w:p w14:paraId="5C940A3E" w14:textId="35B2396A" w:rsidR="0007539E" w:rsidRPr="00C67FB4" w:rsidRDefault="0007539E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vAlign w:val="center"/>
          </w:tcPr>
          <w:p w14:paraId="3659D5CC" w14:textId="628BE2F2" w:rsidR="0007539E" w:rsidRPr="00C67FB4" w:rsidRDefault="0007539E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vAlign w:val="center"/>
          </w:tcPr>
          <w:p w14:paraId="2F6BD4D1" w14:textId="75BC2430" w:rsidR="0007539E" w:rsidRPr="00C67FB4" w:rsidRDefault="0007539E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vAlign w:val="center"/>
          </w:tcPr>
          <w:p w14:paraId="56D02A5E" w14:textId="4E2B7F36" w:rsidR="0007539E" w:rsidRPr="00C67FB4" w:rsidRDefault="0007539E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vAlign w:val="center"/>
          </w:tcPr>
          <w:p w14:paraId="0AF64D31" w14:textId="57D980B5" w:rsidR="0007539E" w:rsidRPr="00C67FB4" w:rsidRDefault="0007539E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vAlign w:val="center"/>
          </w:tcPr>
          <w:p w14:paraId="25FBF9A3" w14:textId="6C183D3C" w:rsidR="0007539E" w:rsidRPr="00C67FB4" w:rsidRDefault="0007539E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vAlign w:val="center"/>
          </w:tcPr>
          <w:p w14:paraId="4EA4BBD4" w14:textId="332D4E0E" w:rsidR="0007539E" w:rsidRPr="00C67FB4" w:rsidRDefault="0007539E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vAlign w:val="center"/>
          </w:tcPr>
          <w:p w14:paraId="20C69726" w14:textId="7CDC86D3" w:rsidR="0007539E" w:rsidRPr="00C67FB4" w:rsidRDefault="0007539E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vAlign w:val="center"/>
          </w:tcPr>
          <w:p w14:paraId="7DA14C31" w14:textId="7DC4AAE1" w:rsidR="0007539E" w:rsidRPr="00C67FB4" w:rsidRDefault="0007539E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vAlign w:val="center"/>
          </w:tcPr>
          <w:p w14:paraId="2FF4E744" w14:textId="4D579B85" w:rsidR="0007539E" w:rsidRPr="00C67FB4" w:rsidRDefault="0007539E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vAlign w:val="center"/>
          </w:tcPr>
          <w:p w14:paraId="6158F218" w14:textId="76B00542" w:rsidR="0007539E" w:rsidRPr="00C67FB4" w:rsidRDefault="0007539E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vAlign w:val="center"/>
          </w:tcPr>
          <w:p w14:paraId="2C4C6D1E" w14:textId="36F65953" w:rsidR="0007539E" w:rsidRPr="00C67FB4" w:rsidRDefault="0007539E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vAlign w:val="center"/>
          </w:tcPr>
          <w:p w14:paraId="0B02EF0B" w14:textId="200C0276" w:rsidR="0007539E" w:rsidRPr="00C67FB4" w:rsidRDefault="0007539E" w:rsidP="00DD2560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vAlign w:val="center"/>
          </w:tcPr>
          <w:p w14:paraId="0A9935FE" w14:textId="7F7F81C2" w:rsidR="0007539E" w:rsidRPr="00C67FB4" w:rsidRDefault="0007539E" w:rsidP="00DD2560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vAlign w:val="center"/>
          </w:tcPr>
          <w:p w14:paraId="32B8FF35" w14:textId="36438310" w:rsidR="0007539E" w:rsidRPr="00C67FB4" w:rsidRDefault="0007539E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vAlign w:val="center"/>
          </w:tcPr>
          <w:p w14:paraId="7E2354FD" w14:textId="60FF4AA4" w:rsidR="0007539E" w:rsidRPr="00C67FB4" w:rsidRDefault="0007539E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vAlign w:val="center"/>
          </w:tcPr>
          <w:p w14:paraId="2C806BB7" w14:textId="62DEB507" w:rsidR="0007539E" w:rsidRPr="00C67FB4" w:rsidRDefault="0007539E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vAlign w:val="center"/>
          </w:tcPr>
          <w:p w14:paraId="55B1246B" w14:textId="170B494D" w:rsidR="0007539E" w:rsidRPr="00C67FB4" w:rsidRDefault="0007539E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vAlign w:val="center"/>
          </w:tcPr>
          <w:p w14:paraId="07CF0E04" w14:textId="5AAAF5BA" w:rsidR="0007539E" w:rsidRPr="00C67FB4" w:rsidRDefault="0007539E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vAlign w:val="center"/>
          </w:tcPr>
          <w:p w14:paraId="147A2823" w14:textId="3B20EB79" w:rsidR="0007539E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vAlign w:val="center"/>
          </w:tcPr>
          <w:p w14:paraId="607ECD57" w14:textId="78F65A1E" w:rsidR="0007539E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vAlign w:val="center"/>
          </w:tcPr>
          <w:p w14:paraId="5E39424B" w14:textId="1DEC36F3" w:rsidR="0007539E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vAlign w:val="center"/>
          </w:tcPr>
          <w:p w14:paraId="17E0A695" w14:textId="0945AAC0" w:rsidR="0007539E" w:rsidRDefault="00E576C1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vAlign w:val="center"/>
          </w:tcPr>
          <w:p w14:paraId="152A9D92" w14:textId="50B43E13" w:rsidR="0007539E" w:rsidRDefault="00E576C1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vAlign w:val="center"/>
          </w:tcPr>
          <w:p w14:paraId="09CFFE3E" w14:textId="2DBE2CD4" w:rsidR="0007539E" w:rsidRDefault="00E576C1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vAlign w:val="center"/>
          </w:tcPr>
          <w:p w14:paraId="6CDF6391" w14:textId="73CA9741" w:rsidR="0007539E" w:rsidRDefault="00E576C1" w:rsidP="0007539E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EAEEF3"/>
            <w:vAlign w:val="center"/>
          </w:tcPr>
          <w:p w14:paraId="33010D8B" w14:textId="3E199B70" w:rsidR="0007539E" w:rsidRDefault="00E576C1" w:rsidP="0007539E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</w:tr>
      <w:tr w:rsidR="0007539E" w:rsidRPr="003C68E8" w14:paraId="5B06DA05" w14:textId="43DCBB6B" w:rsidTr="00202B06">
        <w:trPr>
          <w:trHeight w:val="432"/>
        </w:trPr>
        <w:tc>
          <w:tcPr>
            <w:tcW w:w="591" w:type="dxa"/>
            <w:tcBorders>
              <w:bottom w:val="single" w:sz="8" w:space="0" w:color="808080" w:themeColor="background1" w:themeShade="80"/>
            </w:tcBorders>
            <w:vAlign w:val="center"/>
          </w:tcPr>
          <w:p w14:paraId="5ACD43C4" w14:textId="77777777" w:rsidR="0007539E" w:rsidRPr="00C67FB4" w:rsidRDefault="0007539E" w:rsidP="009F057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8" w:space="0" w:color="808080" w:themeColor="background1" w:themeShade="80"/>
            </w:tcBorders>
            <w:vAlign w:val="center"/>
          </w:tcPr>
          <w:p w14:paraId="0FADAC38" w14:textId="77777777" w:rsidR="0007539E" w:rsidRPr="00C67FB4" w:rsidRDefault="0007539E" w:rsidP="009F057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941" w:type="dxa"/>
            <w:tcBorders>
              <w:bottom w:val="single" w:sz="8" w:space="0" w:color="808080" w:themeColor="background1" w:themeShade="80"/>
            </w:tcBorders>
            <w:shd w:val="clear" w:color="auto" w:fill="auto"/>
            <w:vAlign w:val="center"/>
          </w:tcPr>
          <w:p w14:paraId="14B4970B" w14:textId="77777777" w:rsidR="0007539E" w:rsidRPr="00C67FB4" w:rsidRDefault="0007539E" w:rsidP="009F057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27" w:type="dxa"/>
            <w:tcBorders>
              <w:bottom w:val="single" w:sz="8" w:space="0" w:color="808080" w:themeColor="background1" w:themeShade="80"/>
            </w:tcBorders>
            <w:shd w:val="clear" w:color="auto" w:fill="auto"/>
            <w:vAlign w:val="center"/>
          </w:tcPr>
          <w:p w14:paraId="6F134B66" w14:textId="77777777" w:rsidR="0007539E" w:rsidRPr="00C67FB4" w:rsidRDefault="0007539E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bottom w:val="single" w:sz="8" w:space="0" w:color="808080" w:themeColor="background1" w:themeShade="80"/>
            </w:tcBorders>
            <w:shd w:val="clear" w:color="auto" w:fill="auto"/>
            <w:vAlign w:val="center"/>
          </w:tcPr>
          <w:p w14:paraId="5240700E" w14:textId="77777777" w:rsidR="0007539E" w:rsidRPr="00C67FB4" w:rsidRDefault="0007539E" w:rsidP="004C21A8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35" w:type="dxa"/>
            <w:gridSpan w:val="2"/>
            <w:tcBorders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D17A76D" w14:textId="77777777" w:rsidR="0007539E" w:rsidRPr="00C67FB4" w:rsidRDefault="0007539E" w:rsidP="004C21A8">
            <w:pPr>
              <w:jc w:val="right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WEEK START DATE</w:t>
            </w: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5F7EA802" w14:textId="1CE26E67" w:rsidR="0007539E" w:rsidRPr="00C67FB4" w:rsidRDefault="0007539E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19004366" w14:textId="5E399812" w:rsidR="0007539E" w:rsidRPr="00C67FB4" w:rsidRDefault="0007539E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3A265E65" w14:textId="0F251D6E" w:rsidR="0007539E" w:rsidRPr="00C67FB4" w:rsidRDefault="0007539E" w:rsidP="00DD2560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6D002753" w14:textId="3569E771" w:rsidR="0007539E" w:rsidRPr="00C67FB4" w:rsidRDefault="0007539E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39F184CD" w14:textId="7B185DD5" w:rsidR="0007539E" w:rsidRPr="00C67FB4" w:rsidRDefault="0007539E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01808AD0" w14:textId="452C843A" w:rsidR="0007539E" w:rsidRPr="00C67FB4" w:rsidRDefault="0007539E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3B59F4FA" w14:textId="49B40BD0" w:rsidR="0007539E" w:rsidRPr="00C67FB4" w:rsidRDefault="0007539E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0517E322" w14:textId="00682B35" w:rsidR="0007539E" w:rsidRPr="00C67FB4" w:rsidRDefault="0007539E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007132CC" w14:textId="48FDF7EF" w:rsidR="0007539E" w:rsidRPr="00C67FB4" w:rsidRDefault="0007539E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11B66C5E" w14:textId="4FA93BB6" w:rsidR="0007539E" w:rsidRPr="00C67FB4" w:rsidRDefault="0007539E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1E6804BB" w14:textId="79A74129" w:rsidR="0007539E" w:rsidRPr="00C67FB4" w:rsidRDefault="0007539E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178A29DA" w14:textId="5A0CA92D" w:rsidR="0007539E" w:rsidRPr="00C67FB4" w:rsidRDefault="0007539E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2A745CF6" w14:textId="79DF6B37" w:rsidR="0007539E" w:rsidRPr="00C67FB4" w:rsidRDefault="0007539E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4D1F1382" w14:textId="0D082CD4" w:rsidR="0007539E" w:rsidRPr="00C67FB4" w:rsidRDefault="0007539E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3C3C4505" w14:textId="69F67168" w:rsidR="0007539E" w:rsidRPr="00C67FB4" w:rsidRDefault="0007539E" w:rsidP="00DD2560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6F30AA6E" w14:textId="2096A929" w:rsidR="0007539E" w:rsidRPr="00C67FB4" w:rsidRDefault="0007539E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39072118" w14:textId="25B9EFAF" w:rsidR="0007539E" w:rsidRPr="00C67FB4" w:rsidRDefault="0007539E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618D552E" w14:textId="6AF8320F" w:rsidR="0007539E" w:rsidRPr="00C67FB4" w:rsidRDefault="0007539E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0609C026" w14:textId="3A7FA13E" w:rsidR="0007539E" w:rsidRPr="00C67FB4" w:rsidRDefault="0007539E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3F1D1DA3" w14:textId="2FBFCC79" w:rsidR="0007539E" w:rsidRPr="00C67FB4" w:rsidRDefault="0007539E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2EB43602" w14:textId="1F0DD234" w:rsidR="0007539E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27BFCDC6" w14:textId="42EA8FE0" w:rsidR="0007539E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567845F8" w14:textId="4831D764" w:rsidR="0007539E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0EBF6A8B" w14:textId="7804312A" w:rsidR="0007539E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47B80B83" w14:textId="2B43ED3D" w:rsidR="0007539E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3323E58A" w14:textId="2668540C" w:rsidR="0007539E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1F6C4B94" w14:textId="50475C7F" w:rsidR="0007539E" w:rsidRDefault="00E576C1" w:rsidP="0007539E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060EE01A" w14:textId="0DB58F43" w:rsidR="0007539E" w:rsidRDefault="00E576C1" w:rsidP="0007539E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29</w:t>
            </w:r>
          </w:p>
        </w:tc>
      </w:tr>
      <w:tr w:rsidR="0007539E" w:rsidRPr="00E32805" w14:paraId="2ADB96D4" w14:textId="628BAB16" w:rsidTr="00202B06">
        <w:trPr>
          <w:trHeight w:val="432"/>
        </w:trPr>
        <w:tc>
          <w:tcPr>
            <w:tcW w:w="591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D5DCE4" w:themeFill="text2" w:themeFillTint="33"/>
            <w:vAlign w:val="center"/>
          </w:tcPr>
          <w:p w14:paraId="30E6C98F" w14:textId="77777777" w:rsidR="0007539E" w:rsidRPr="00C67FB4" w:rsidRDefault="0007539E" w:rsidP="0047052A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WBS</w:t>
            </w:r>
          </w:p>
        </w:tc>
        <w:tc>
          <w:tcPr>
            <w:tcW w:w="2127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20CF4154" w14:textId="77777777" w:rsidR="0007539E" w:rsidRPr="00C67FB4" w:rsidRDefault="0007539E" w:rsidP="0047052A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TASK TITLE</w:t>
            </w:r>
          </w:p>
        </w:tc>
        <w:tc>
          <w:tcPr>
            <w:tcW w:w="2941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D5DCE4" w:themeFill="text2" w:themeFillTint="33"/>
            <w:vAlign w:val="center"/>
          </w:tcPr>
          <w:p w14:paraId="4A09E6D7" w14:textId="77777777" w:rsidR="0007539E" w:rsidRPr="00C67FB4" w:rsidRDefault="0007539E" w:rsidP="0047052A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TASK DESCRIPTION</w:t>
            </w:r>
          </w:p>
        </w:tc>
        <w:tc>
          <w:tcPr>
            <w:tcW w:w="927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78E9B033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% DONE</w:t>
            </w:r>
          </w:p>
        </w:tc>
        <w:tc>
          <w:tcPr>
            <w:tcW w:w="1995" w:type="dxa"/>
            <w:tcBorders>
              <w:top w:val="single" w:sz="8" w:space="0" w:color="808080" w:themeColor="background1" w:themeShade="80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38199C86" w14:textId="77777777" w:rsidR="0007539E" w:rsidRPr="00C67FB4" w:rsidRDefault="0007539E" w:rsidP="0047052A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TASK OWNER</w:t>
            </w:r>
          </w:p>
        </w:tc>
        <w:tc>
          <w:tcPr>
            <w:tcW w:w="1167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49968E3B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START DATE</w:t>
            </w:r>
          </w:p>
        </w:tc>
        <w:tc>
          <w:tcPr>
            <w:tcW w:w="1168" w:type="dxa"/>
            <w:tcBorders>
              <w:top w:val="single" w:sz="8" w:space="0" w:color="808080" w:themeColor="background1" w:themeShade="80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2FDB4733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END DATE</w:t>
            </w:r>
          </w:p>
        </w:tc>
        <w:tc>
          <w:tcPr>
            <w:tcW w:w="457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0A473A3C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6991C6F1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57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1889FFC4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0125D17B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22E215E8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566F1DED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7FDBFEB9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35C7FDD6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5461D3AE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4802AB5A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2974802D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75660813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6650B6EA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41860C25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4E8CB8D0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079AE772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5CADB8C2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0F95DB19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030301C9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25683C3C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422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048D626F" w14:textId="592B80CA" w:rsidR="0007539E" w:rsidRPr="00C67FB4" w:rsidRDefault="00D65A36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422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605096EC" w14:textId="049EB5BD" w:rsidR="0007539E" w:rsidRPr="00C67FB4" w:rsidRDefault="00D65A36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422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478E0811" w14:textId="6964C101" w:rsidR="0007539E" w:rsidRPr="00C67FB4" w:rsidRDefault="00D65A36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406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4BA2C831" w14:textId="7ED360A5" w:rsidR="0007539E" w:rsidRPr="00C67FB4" w:rsidRDefault="00D65A36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406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0DF22F91" w14:textId="52AF5565" w:rsidR="0007539E" w:rsidRPr="00C67FB4" w:rsidRDefault="00D65A36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422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31CFE9B3" w14:textId="123B211F" w:rsidR="0007539E" w:rsidRPr="00C67FB4" w:rsidRDefault="00D65A36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41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168C7967" w14:textId="1C107129" w:rsidR="0007539E" w:rsidRPr="00C67FB4" w:rsidRDefault="00D65A36" w:rsidP="0007539E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41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232F4522" w14:textId="39AC7B6D" w:rsidR="0007539E" w:rsidRPr="00C67FB4" w:rsidRDefault="00D65A36" w:rsidP="0007539E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28</w:t>
            </w:r>
          </w:p>
        </w:tc>
      </w:tr>
      <w:tr w:rsidR="0007539E" w:rsidRPr="00E32805" w14:paraId="013D8F1A" w14:textId="38A03C92" w:rsidTr="00202B06">
        <w:trPr>
          <w:trHeight w:val="432"/>
        </w:trPr>
        <w:tc>
          <w:tcPr>
            <w:tcW w:w="591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D9D9D9" w:themeFill="background1" w:themeFillShade="D9"/>
            <w:vAlign w:val="center"/>
          </w:tcPr>
          <w:p w14:paraId="7FBF28FF" w14:textId="688FAADE" w:rsidR="0007539E" w:rsidRPr="00C67FB4" w:rsidRDefault="0007539E" w:rsidP="0047052A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1.0</w:t>
            </w:r>
          </w:p>
        </w:tc>
        <w:tc>
          <w:tcPr>
            <w:tcW w:w="2127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394B732" w14:textId="69731477" w:rsidR="0007539E" w:rsidRPr="00C67FB4" w:rsidRDefault="0007539E" w:rsidP="0047052A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Write G-code interpreter and motion planner </w:t>
            </w:r>
          </w:p>
        </w:tc>
        <w:tc>
          <w:tcPr>
            <w:tcW w:w="2941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D9D9D9" w:themeFill="background1" w:themeFillShade="D9"/>
            <w:vAlign w:val="center"/>
          </w:tcPr>
          <w:p w14:paraId="5B44DD0B" w14:textId="77777777" w:rsidR="0007539E" w:rsidRPr="00C67FB4" w:rsidRDefault="0007539E" w:rsidP="0047052A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E0CDB4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8" w:space="0" w:color="808080" w:themeColor="background1" w:themeShade="80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A406301" w14:textId="77777777" w:rsidR="0007539E" w:rsidRPr="00C67FB4" w:rsidRDefault="0007539E" w:rsidP="0047052A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3231DDE" w14:textId="6D54C9B9" w:rsidR="0007539E" w:rsidRPr="00C67FB4" w:rsidRDefault="00C558BD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11/2023</w:t>
            </w:r>
          </w:p>
        </w:tc>
        <w:tc>
          <w:tcPr>
            <w:tcW w:w="1168" w:type="dxa"/>
            <w:tcBorders>
              <w:top w:val="single" w:sz="8" w:space="0" w:color="808080" w:themeColor="background1" w:themeShade="80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53D94E8" w14:textId="234EF439" w:rsidR="0007539E" w:rsidRPr="00C67FB4" w:rsidRDefault="00EB5122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01/2024</w:t>
            </w:r>
          </w:p>
        </w:tc>
        <w:tc>
          <w:tcPr>
            <w:tcW w:w="457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6865827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AF0C222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15476C2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05CB33C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F54FEEE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AC4CD4B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B04B879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F25C7F6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774DF38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9A41953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76C3E8D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EA85FF2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C758DA6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4C7DEC4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2B9C74A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C1F43AA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673AC2C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EA0DE89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C8623B5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114ACFF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4BDE3AD" w14:textId="77777777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DC32796" w14:textId="77777777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0D68D66" w14:textId="77777777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C3AD220" w14:textId="77777777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09B568F" w14:textId="77777777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5C748EF" w14:textId="40574FC0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4A082D9" w14:textId="77777777" w:rsidR="0007539E" w:rsidRPr="00C67FB4" w:rsidRDefault="0007539E" w:rsidP="0007539E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6409111" w14:textId="77777777" w:rsidR="0007539E" w:rsidRPr="00C67FB4" w:rsidRDefault="0007539E" w:rsidP="0007539E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07539E" w:rsidRPr="00E32805" w14:paraId="26F64094" w14:textId="06D30151" w:rsidTr="00970E0D">
        <w:trPr>
          <w:trHeight w:val="432"/>
        </w:trPr>
        <w:tc>
          <w:tcPr>
            <w:tcW w:w="591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0F89A4CE" w14:textId="5DAC795E" w:rsidR="0007539E" w:rsidRPr="006F3A5E" w:rsidRDefault="0007539E" w:rsidP="0047052A">
            <w:pPr>
              <w:rPr>
                <w:rFonts w:cs="Calibri"/>
                <w:color w:val="000000"/>
                <w:sz w:val="18"/>
                <w:szCs w:val="18"/>
              </w:rPr>
            </w:pPr>
            <w:r w:rsidRPr="006F3A5E">
              <w:rPr>
                <w:rFonts w:cs="Calibri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2127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E842EA1" w14:textId="1098D598" w:rsidR="0007539E" w:rsidRPr="00D76398" w:rsidRDefault="0007539E" w:rsidP="0047052A">
            <w:pPr>
              <w:rPr>
                <w:rFonts w:cs="Calibri"/>
                <w:color w:val="000000"/>
                <w:sz w:val="18"/>
                <w:szCs w:val="18"/>
              </w:rPr>
            </w:pPr>
            <w:r w:rsidRPr="00D76398">
              <w:rPr>
                <w:rFonts w:cs="Calibri"/>
                <w:color w:val="000000"/>
                <w:sz w:val="18"/>
                <w:szCs w:val="18"/>
              </w:rPr>
              <w:t xml:space="preserve">Design </w:t>
            </w:r>
            <w:r>
              <w:rPr>
                <w:rFonts w:cs="Calibri"/>
                <w:color w:val="000000"/>
                <w:sz w:val="18"/>
                <w:szCs w:val="18"/>
              </w:rPr>
              <w:t>workflow of interpreter and motion planner</w:t>
            </w:r>
          </w:p>
        </w:tc>
        <w:tc>
          <w:tcPr>
            <w:tcW w:w="2941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1FFDAE62" w14:textId="13600E3C" w:rsidR="0007539E" w:rsidRPr="00BE23A7" w:rsidRDefault="00AB7C79" w:rsidP="0047052A">
            <w:pPr>
              <w:rPr>
                <w:rFonts w:cs="Calibri"/>
                <w:color w:val="000000"/>
                <w:sz w:val="18"/>
                <w:szCs w:val="18"/>
              </w:rPr>
            </w:pPr>
            <w:r w:rsidRPr="00BE23A7">
              <w:rPr>
                <w:rFonts w:cs="Calibri"/>
                <w:color w:val="000000"/>
                <w:sz w:val="18"/>
                <w:szCs w:val="18"/>
              </w:rPr>
              <w:t xml:space="preserve">Design </w:t>
            </w:r>
            <w:r w:rsidR="005800E5" w:rsidRPr="00BE23A7">
              <w:rPr>
                <w:rFonts w:cs="Calibri"/>
                <w:color w:val="000000"/>
                <w:sz w:val="18"/>
                <w:szCs w:val="18"/>
              </w:rPr>
              <w:t>flow-chart/block-diagram</w:t>
            </w:r>
            <w:r w:rsidR="00BE23A7" w:rsidRPr="00BE23A7">
              <w:rPr>
                <w:rFonts w:cs="Calibri"/>
                <w:color w:val="000000"/>
                <w:sz w:val="18"/>
                <w:szCs w:val="18"/>
              </w:rPr>
              <w:t xml:space="preserve"> and pseudo-code</w:t>
            </w:r>
            <w:r w:rsidR="005800E5" w:rsidRPr="00BE23A7">
              <w:rPr>
                <w:rFonts w:cs="Calibri"/>
                <w:color w:val="000000"/>
                <w:sz w:val="18"/>
                <w:szCs w:val="18"/>
              </w:rPr>
              <w:t xml:space="preserve"> for interpreter and motion planner </w:t>
            </w:r>
          </w:p>
        </w:tc>
        <w:tc>
          <w:tcPr>
            <w:tcW w:w="927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2179B8C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8" w:space="0" w:color="808080" w:themeColor="background1" w:themeShade="80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EB741AC" w14:textId="77777777" w:rsidR="0007539E" w:rsidRPr="00C67FB4" w:rsidRDefault="0007539E" w:rsidP="0047052A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75F27F9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8" w:space="0" w:color="808080" w:themeColor="background1" w:themeShade="80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88D2FAF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B6B1735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665FC6E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4192004C" w14:textId="77777777" w:rsidR="0007539E" w:rsidRPr="00970E0D" w:rsidRDefault="0007539E" w:rsidP="0047052A">
            <w:pPr>
              <w:jc w:val="center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92232A9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FFE4912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94622E9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2B629A6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1689973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4D3A9F2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72B623C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6646FE9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6262EDD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1E0995E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068971F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77A505C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A69B9EF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50EB781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0A293BF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80AF5F5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78A7D50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ABE939E" w14:textId="77777777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C3C7464" w14:textId="77777777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3FF2053" w14:textId="77777777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09C4E53" w14:textId="77777777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1507D6D" w14:textId="77777777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099D24D" w14:textId="37004B2B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0E756DC" w14:textId="77777777" w:rsidR="0007539E" w:rsidRPr="00C67FB4" w:rsidRDefault="0007539E" w:rsidP="0007539E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7E63180" w14:textId="77777777" w:rsidR="0007539E" w:rsidRPr="00C67FB4" w:rsidRDefault="0007539E" w:rsidP="0007539E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65A36" w:rsidRPr="00E32805" w14:paraId="0330F75D" w14:textId="6813B09F" w:rsidTr="00B70E57">
        <w:trPr>
          <w:trHeight w:val="432"/>
        </w:trPr>
        <w:tc>
          <w:tcPr>
            <w:tcW w:w="591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0103AAB2" w14:textId="6134607A" w:rsidR="0007539E" w:rsidRPr="006F3A5E" w:rsidRDefault="0007539E" w:rsidP="0047052A">
            <w:pPr>
              <w:rPr>
                <w:rFonts w:cs="Calibri"/>
                <w:color w:val="000000"/>
                <w:sz w:val="18"/>
                <w:szCs w:val="18"/>
              </w:rPr>
            </w:pPr>
            <w:r w:rsidRPr="006F3A5E">
              <w:rPr>
                <w:rFonts w:cs="Calibri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2127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4B82A3C" w14:textId="33CCD29B" w:rsidR="0007539E" w:rsidRPr="00D76398" w:rsidRDefault="0007539E" w:rsidP="0047052A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Write G-code Interpreter</w:t>
            </w:r>
          </w:p>
        </w:tc>
        <w:tc>
          <w:tcPr>
            <w:tcW w:w="2941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283902C9" w14:textId="7247A57F" w:rsidR="0007539E" w:rsidRPr="00BE23A7" w:rsidRDefault="0007539E" w:rsidP="0047052A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E2CA6D4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8" w:space="0" w:color="808080" w:themeColor="background1" w:themeShade="80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208EA59" w14:textId="77777777" w:rsidR="0007539E" w:rsidRPr="00C67FB4" w:rsidRDefault="0007539E" w:rsidP="0047052A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B131390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8" w:space="0" w:color="808080" w:themeColor="background1" w:themeShade="80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5E2587E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7698C17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73013EE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A794AD2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0A3822B6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269855BB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3D1DAC35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664311A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CBC8B50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8393FE0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754369D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4BFEE64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2294580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45C0ACE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A17495F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A666E66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6A5EAF7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633CA23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BDE9AB3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5E193C6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9EF0F77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7BBE229" w14:textId="77777777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5723F08" w14:textId="77777777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C883E52" w14:textId="77777777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5727973" w14:textId="77777777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33870D4" w14:textId="77777777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E8DE85F" w14:textId="524F9C9F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039A8EB" w14:textId="77777777" w:rsidR="0007539E" w:rsidRPr="00C67FB4" w:rsidRDefault="0007539E" w:rsidP="0007539E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66BB37B" w14:textId="77777777" w:rsidR="0007539E" w:rsidRPr="00C67FB4" w:rsidRDefault="0007539E" w:rsidP="0007539E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07539E" w:rsidRPr="00E32805" w14:paraId="5F991564" w14:textId="7A611AE3" w:rsidTr="00B70E57">
        <w:trPr>
          <w:trHeight w:val="432"/>
        </w:trPr>
        <w:tc>
          <w:tcPr>
            <w:tcW w:w="591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1C984DE8" w14:textId="6790DECA" w:rsidR="0007539E" w:rsidRPr="006F3A5E" w:rsidRDefault="0007539E" w:rsidP="0047052A">
            <w:pPr>
              <w:rPr>
                <w:rFonts w:cs="Calibri"/>
                <w:color w:val="000000"/>
                <w:sz w:val="18"/>
                <w:szCs w:val="18"/>
              </w:rPr>
            </w:pPr>
            <w:r w:rsidRPr="006F3A5E">
              <w:rPr>
                <w:rFonts w:cs="Calibri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2127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9F182E4" w14:textId="07B8047C" w:rsidR="0007539E" w:rsidRPr="00D76398" w:rsidRDefault="0007539E" w:rsidP="0047052A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Test </w:t>
            </w:r>
            <w:r>
              <w:rPr>
                <w:rFonts w:cs="Calibri"/>
                <w:color w:val="000000"/>
                <w:sz w:val="18"/>
                <w:szCs w:val="18"/>
              </w:rPr>
              <w:t>G-code Interpreter</w:t>
            </w:r>
          </w:p>
        </w:tc>
        <w:tc>
          <w:tcPr>
            <w:tcW w:w="2941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613734DA" w14:textId="77777777" w:rsidR="0007539E" w:rsidRPr="00C67FB4" w:rsidRDefault="0007539E" w:rsidP="0047052A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DF368BD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8" w:space="0" w:color="808080" w:themeColor="background1" w:themeShade="80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E05D076" w14:textId="77777777" w:rsidR="0007539E" w:rsidRPr="00C67FB4" w:rsidRDefault="0007539E" w:rsidP="0047052A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01B0260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8" w:space="0" w:color="808080" w:themeColor="background1" w:themeShade="80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7370FF8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66C5091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45BC2B6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499982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592DE74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E6CD3E4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009C42C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61B78680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8AFD762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CE6A03E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69E5BF6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43AECDE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39DEE32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CC7BD12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5AD2B44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F618D5E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C793BCB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1F7C320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9055727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CED334E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2D63AC3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A74FF17" w14:textId="77777777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AD9C2AA" w14:textId="77777777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3075E28" w14:textId="77777777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AF292F9" w14:textId="77777777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46737D0" w14:textId="77777777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D576905" w14:textId="0C9E6A78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8C69FDD" w14:textId="77777777" w:rsidR="0007539E" w:rsidRPr="00C67FB4" w:rsidRDefault="0007539E" w:rsidP="0007539E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A51770A" w14:textId="77777777" w:rsidR="0007539E" w:rsidRPr="00C67FB4" w:rsidRDefault="0007539E" w:rsidP="0007539E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65A36" w:rsidRPr="00E32805" w14:paraId="5E71F0BA" w14:textId="41EB95D3" w:rsidTr="00B70E57">
        <w:trPr>
          <w:trHeight w:val="432"/>
        </w:trPr>
        <w:tc>
          <w:tcPr>
            <w:tcW w:w="591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7A81E0F1" w14:textId="4B24DB9E" w:rsidR="0007539E" w:rsidRPr="006F3A5E" w:rsidRDefault="0007539E" w:rsidP="0047052A">
            <w:pPr>
              <w:rPr>
                <w:rFonts w:cs="Calibri"/>
                <w:color w:val="000000"/>
                <w:sz w:val="18"/>
                <w:szCs w:val="18"/>
              </w:rPr>
            </w:pPr>
            <w:r w:rsidRPr="006F3A5E">
              <w:rPr>
                <w:rFonts w:cs="Calibri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2127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39F74FC" w14:textId="6C9CCDB3" w:rsidR="0007539E" w:rsidRPr="00D76398" w:rsidRDefault="0007539E" w:rsidP="0047052A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Write Motion planner</w:t>
            </w:r>
          </w:p>
        </w:tc>
        <w:tc>
          <w:tcPr>
            <w:tcW w:w="2941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7757D610" w14:textId="77777777" w:rsidR="0007539E" w:rsidRPr="00C67FB4" w:rsidRDefault="0007539E" w:rsidP="0047052A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FBC20F0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8" w:space="0" w:color="808080" w:themeColor="background1" w:themeShade="80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F48A493" w14:textId="77777777" w:rsidR="0007539E" w:rsidRPr="00C67FB4" w:rsidRDefault="0007539E" w:rsidP="0047052A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0DE9250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8" w:space="0" w:color="808080" w:themeColor="background1" w:themeShade="80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59FEB18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30ABE00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E27EE60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CF0B3B0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92A4679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5DE5A22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E34C3CF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948C6F8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78061226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1BF337F7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5CB6B175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67C2AE38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32A27695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DABFC9C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06B546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E653F02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D2EFDE1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ECE6585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F1995C7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393D3E1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9341762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E4E1175" w14:textId="77777777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64DAF39" w14:textId="77777777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CD05C22" w14:textId="77777777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459534D" w14:textId="77777777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D20337A" w14:textId="77777777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CEE3DB6" w14:textId="6D317346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CC065C0" w14:textId="77777777" w:rsidR="0007539E" w:rsidRPr="00C67FB4" w:rsidRDefault="0007539E" w:rsidP="0007539E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5DF9C0B" w14:textId="77777777" w:rsidR="0007539E" w:rsidRPr="00C67FB4" w:rsidRDefault="0007539E" w:rsidP="0007539E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65A36" w:rsidRPr="00E32805" w14:paraId="62B5A16C" w14:textId="7E725207" w:rsidTr="00B70E57">
        <w:trPr>
          <w:trHeight w:val="432"/>
        </w:trPr>
        <w:tc>
          <w:tcPr>
            <w:tcW w:w="591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75183B95" w14:textId="1974C636" w:rsidR="0007539E" w:rsidRPr="006F3A5E" w:rsidRDefault="0007539E" w:rsidP="0047052A">
            <w:pPr>
              <w:rPr>
                <w:rFonts w:cs="Calibri"/>
                <w:color w:val="000000"/>
                <w:sz w:val="18"/>
                <w:szCs w:val="18"/>
              </w:rPr>
            </w:pPr>
            <w:r w:rsidRPr="006F3A5E">
              <w:rPr>
                <w:rFonts w:cs="Calibri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2127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DB2B791" w14:textId="7026B9F9" w:rsidR="0007539E" w:rsidRDefault="0007539E" w:rsidP="0047052A">
            <w:pPr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Test motion planner within </w:t>
            </w:r>
            <w:proofErr w:type="spellStart"/>
            <w:r w:rsidR="00763330">
              <w:rPr>
                <w:rFonts w:cs="Calibri"/>
                <w:color w:val="000000"/>
                <w:sz w:val="18"/>
                <w:szCs w:val="18"/>
              </w:rPr>
              <w:t>M</w:t>
            </w:r>
            <w:r>
              <w:rPr>
                <w:rFonts w:cs="Calibri"/>
                <w:color w:val="000000"/>
                <w:sz w:val="18"/>
                <w:szCs w:val="18"/>
              </w:rPr>
              <w:t>atlab</w:t>
            </w:r>
            <w:proofErr w:type="spellEnd"/>
          </w:p>
        </w:tc>
        <w:tc>
          <w:tcPr>
            <w:tcW w:w="2941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0C391A02" w14:textId="4D934619" w:rsidR="0007539E" w:rsidRPr="00E86EF3" w:rsidRDefault="00E86EF3" w:rsidP="0047052A">
            <w:pPr>
              <w:rPr>
                <w:rFonts w:cs="Calibri"/>
                <w:color w:val="000000"/>
                <w:sz w:val="18"/>
                <w:szCs w:val="18"/>
              </w:rPr>
            </w:pPr>
            <w:r w:rsidRPr="00E86EF3">
              <w:rPr>
                <w:rFonts w:cs="Calibri"/>
                <w:color w:val="000000"/>
                <w:sz w:val="18"/>
                <w:szCs w:val="18"/>
              </w:rPr>
              <w:t xml:space="preserve">Test 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to see how well the motion planning works </w:t>
            </w:r>
          </w:p>
        </w:tc>
        <w:tc>
          <w:tcPr>
            <w:tcW w:w="927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5A77A86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8" w:space="0" w:color="808080" w:themeColor="background1" w:themeShade="80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5141836" w14:textId="77777777" w:rsidR="0007539E" w:rsidRPr="00C67FB4" w:rsidRDefault="0007539E" w:rsidP="0047052A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EF18590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8" w:space="0" w:color="808080" w:themeColor="background1" w:themeShade="80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29DDD1F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D38D92F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8F0C1A1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7412A5C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A02E256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BB1F20E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49FE3D1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4F3B5E0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49509E5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4A986E2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6A86D22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66F93CE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186399A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055C94DA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4BC722BF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318CD207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2622BD1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B37992A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EFBA87D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77BB824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05407A1" w14:textId="77777777" w:rsidR="0007539E" w:rsidRPr="00C67FB4" w:rsidRDefault="0007539E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708FCB5" w14:textId="77777777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2FE7955" w14:textId="77777777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BC8AA73" w14:textId="77777777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1B4BC9C" w14:textId="77777777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1473D9B" w14:textId="77777777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B8B912D" w14:textId="303C3843" w:rsidR="0007539E" w:rsidRPr="00C67FB4" w:rsidRDefault="0007539E" w:rsidP="00E432D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F91A2F1" w14:textId="77777777" w:rsidR="0007539E" w:rsidRPr="00C67FB4" w:rsidRDefault="0007539E" w:rsidP="0007539E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808080" w:themeColor="background1" w:themeShade="80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2C1CAFC" w14:textId="77777777" w:rsidR="0007539E" w:rsidRPr="00C67FB4" w:rsidRDefault="0007539E" w:rsidP="0007539E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07539E" w:rsidRPr="00E32805" w14:paraId="40909318" w14:textId="1DE86048" w:rsidTr="00202B06">
        <w:trPr>
          <w:trHeight w:val="432"/>
        </w:trPr>
        <w:tc>
          <w:tcPr>
            <w:tcW w:w="59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D9D9D9" w:themeFill="background1" w:themeFillShade="D9"/>
            <w:vAlign w:val="center"/>
          </w:tcPr>
          <w:p w14:paraId="2FFE0D64" w14:textId="691DC89A" w:rsidR="0007539E" w:rsidRDefault="0007539E" w:rsidP="00F64F5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2.0</w:t>
            </w:r>
          </w:p>
        </w:tc>
        <w:tc>
          <w:tcPr>
            <w:tcW w:w="21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05477B7" w14:textId="1E3AAE33" w:rsidR="0007539E" w:rsidRPr="005C49AC" w:rsidRDefault="0007539E" w:rsidP="00F64F5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Integrate in microcontroller </w:t>
            </w:r>
          </w:p>
        </w:tc>
        <w:tc>
          <w:tcPr>
            <w:tcW w:w="294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D9D9D9" w:themeFill="background1" w:themeFillShade="D9"/>
            <w:vAlign w:val="center"/>
          </w:tcPr>
          <w:p w14:paraId="03817EC7" w14:textId="77777777" w:rsidR="0007539E" w:rsidRPr="009F0577" w:rsidRDefault="0007539E" w:rsidP="00F64F5D">
            <w:pPr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9E93CDC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3D08FFA" w14:textId="155D83B0" w:rsidR="0007539E" w:rsidRPr="009F0577" w:rsidRDefault="0007539E" w:rsidP="00F64F5D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3302B50" w14:textId="6BBC47F8" w:rsidR="0007539E" w:rsidRDefault="00726C9F" w:rsidP="00F64F5D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01/2024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9FA4619" w14:textId="264D20BC" w:rsidR="0007539E" w:rsidRDefault="00726C9F" w:rsidP="00F64F5D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03/2024</w:t>
            </w: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1600319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B63C400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D631FBF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EC5C406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3FDC15E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8F00CEA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C2C37B6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7621EA2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A3DD456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107DCE2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5B18451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62E1CCD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213A43D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69081BD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0CE17BC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D716C9A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3601999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8C2F1A1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9BC684E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BFA68BB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396C9BE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7A88744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7CC2878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47A3292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F62EE56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A4C1B45" w14:textId="54294C5A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AE3F407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6C27D66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07539E" w:rsidRPr="00E32805" w14:paraId="3C3CAA41" w14:textId="3C10357B" w:rsidTr="000237E2">
        <w:trPr>
          <w:trHeight w:val="432"/>
        </w:trPr>
        <w:tc>
          <w:tcPr>
            <w:tcW w:w="59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1C6D4D44" w14:textId="6761D660" w:rsidR="0007539E" w:rsidRPr="006F3A5E" w:rsidRDefault="0007539E" w:rsidP="00F64F5D">
            <w:pPr>
              <w:rPr>
                <w:sz w:val="18"/>
                <w:szCs w:val="18"/>
              </w:rPr>
            </w:pPr>
            <w:r w:rsidRPr="006F3A5E">
              <w:rPr>
                <w:sz w:val="18"/>
                <w:szCs w:val="18"/>
              </w:rPr>
              <w:t>2.1</w:t>
            </w:r>
          </w:p>
        </w:tc>
        <w:tc>
          <w:tcPr>
            <w:tcW w:w="21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839F396" w14:textId="50D34667" w:rsidR="0007539E" w:rsidRPr="00CD692E" w:rsidRDefault="00ED31B4" w:rsidP="00F64F5D">
            <w:pPr>
              <w:rPr>
                <w:sz w:val="18"/>
                <w:szCs w:val="18"/>
              </w:rPr>
            </w:pPr>
            <w:r w:rsidRPr="00CD692E">
              <w:rPr>
                <w:sz w:val="18"/>
                <w:szCs w:val="18"/>
              </w:rPr>
              <w:t xml:space="preserve">Design </w:t>
            </w:r>
            <w:r w:rsidR="00CD692E" w:rsidRPr="00CD692E">
              <w:rPr>
                <w:sz w:val="18"/>
                <w:szCs w:val="18"/>
              </w:rPr>
              <w:t>system workflow</w:t>
            </w:r>
          </w:p>
        </w:tc>
        <w:tc>
          <w:tcPr>
            <w:tcW w:w="294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524278B7" w14:textId="2A57F63A" w:rsidR="0007539E" w:rsidRPr="009F0577" w:rsidRDefault="00216373" w:rsidP="00F64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 flow</w:t>
            </w:r>
            <w:r w:rsidR="00C05BCA">
              <w:rPr>
                <w:sz w:val="18"/>
                <w:szCs w:val="18"/>
              </w:rPr>
              <w:t>-chart/block diagram of entire system</w:t>
            </w:r>
          </w:p>
        </w:tc>
        <w:tc>
          <w:tcPr>
            <w:tcW w:w="9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B1DD94C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3262A21" w14:textId="77777777" w:rsidR="0007539E" w:rsidRPr="009F0577" w:rsidRDefault="0007539E" w:rsidP="00F64F5D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A2AEE96" w14:textId="77777777" w:rsidR="0007539E" w:rsidRDefault="0007539E" w:rsidP="00F64F5D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C0FA59E" w14:textId="77777777" w:rsidR="0007539E" w:rsidRDefault="0007539E" w:rsidP="00F64F5D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516FEB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23F7C30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88C13FA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0E75628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5E10B95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5861ECF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558B035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66CC642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5FEA61F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537CC6E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8AA5147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68FD0F45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F3FBB48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B00A49A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2B793EB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7B26E66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341F23B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3F69D99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708BA18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4D7F773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5F6AC03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118834C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6083695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5375F82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A2252E2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7DAAAF8" w14:textId="4AD074EC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E5DB697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4E07631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07539E" w:rsidRPr="00E32805" w14:paraId="3D8DE363" w14:textId="3889C6E8" w:rsidTr="000237E2">
        <w:trPr>
          <w:trHeight w:val="432"/>
        </w:trPr>
        <w:tc>
          <w:tcPr>
            <w:tcW w:w="59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1B329FCF" w14:textId="4BDCD4B7" w:rsidR="0007539E" w:rsidRPr="006F3A5E" w:rsidRDefault="00CD692E" w:rsidP="00F64F5D">
            <w:pPr>
              <w:rPr>
                <w:sz w:val="18"/>
                <w:szCs w:val="18"/>
              </w:rPr>
            </w:pPr>
            <w:r w:rsidRPr="006F3A5E">
              <w:rPr>
                <w:sz w:val="18"/>
                <w:szCs w:val="18"/>
              </w:rPr>
              <w:t>2.2</w:t>
            </w:r>
          </w:p>
        </w:tc>
        <w:tc>
          <w:tcPr>
            <w:tcW w:w="21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0298904" w14:textId="136F7DC8" w:rsidR="0007539E" w:rsidRPr="00CD692E" w:rsidRDefault="00401B56" w:rsidP="00F64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Write P</w:t>
            </w:r>
            <w:r w:rsidR="00DE2C84">
              <w:rPr>
                <w:sz w:val="18"/>
                <w:szCs w:val="18"/>
              </w:rPr>
              <w:t>in map</w:t>
            </w:r>
          </w:p>
        </w:tc>
        <w:tc>
          <w:tcPr>
            <w:tcW w:w="294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547A1680" w14:textId="0E1FF8C7" w:rsidR="0007539E" w:rsidRPr="009F0577" w:rsidRDefault="00016F89" w:rsidP="00F64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Define the </w:t>
            </w:r>
            <w:r w:rsidR="002E24EA">
              <w:rPr>
                <w:sz w:val="18"/>
                <w:szCs w:val="18"/>
              </w:rPr>
              <w:t>pi</w:t>
            </w:r>
            <w:r w:rsidR="00BF088C">
              <w:rPr>
                <w:sz w:val="18"/>
                <w:szCs w:val="18"/>
              </w:rPr>
              <w:t>ns and their uses</w:t>
            </w:r>
          </w:p>
        </w:tc>
        <w:tc>
          <w:tcPr>
            <w:tcW w:w="9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ABE013E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642A076" w14:textId="77777777" w:rsidR="0007539E" w:rsidRPr="009F0577" w:rsidRDefault="0007539E" w:rsidP="00F64F5D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51288CA" w14:textId="77777777" w:rsidR="0007539E" w:rsidRDefault="0007539E" w:rsidP="00F64F5D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3167086" w14:textId="77777777" w:rsidR="0007539E" w:rsidRDefault="0007539E" w:rsidP="00F64F5D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EE76E91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F8978C2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7EA9147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CD432BA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3AACC8F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A764C43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75876A9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7CD26CF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4569EE1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A19E2C0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E1C9E64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F53678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5C37991F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BFA1A18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4C7F0C6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56C9E8B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30B0054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8187B71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E449198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7922B23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A2EA3C1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59E5A4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4073267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970033C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C379FE7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C6CF74C" w14:textId="2FF885F4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9FD76B7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8A071E6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C670E5" w:rsidRPr="00E32805" w14:paraId="5B079D94" w14:textId="77777777" w:rsidTr="000237E2">
        <w:trPr>
          <w:trHeight w:val="432"/>
        </w:trPr>
        <w:tc>
          <w:tcPr>
            <w:tcW w:w="59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05661FB9" w14:textId="6FEC3EDA" w:rsidR="00C670E5" w:rsidRPr="006F3A5E" w:rsidRDefault="00A86585" w:rsidP="00F64F5D">
            <w:pPr>
              <w:rPr>
                <w:sz w:val="18"/>
                <w:szCs w:val="18"/>
              </w:rPr>
            </w:pPr>
            <w:r w:rsidRPr="006F3A5E">
              <w:rPr>
                <w:sz w:val="18"/>
                <w:szCs w:val="18"/>
              </w:rPr>
              <w:t>2.3</w:t>
            </w:r>
          </w:p>
        </w:tc>
        <w:tc>
          <w:tcPr>
            <w:tcW w:w="21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9DBC02B" w14:textId="74958B43" w:rsidR="00C670E5" w:rsidRDefault="00C670E5" w:rsidP="00F64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Write UART code</w:t>
            </w:r>
          </w:p>
        </w:tc>
        <w:tc>
          <w:tcPr>
            <w:tcW w:w="294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3E6801CB" w14:textId="27900B0B" w:rsidR="00C670E5" w:rsidRPr="009F0577" w:rsidRDefault="00BF088C" w:rsidP="00F64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Write code to configure the UART </w:t>
            </w:r>
            <w:r w:rsidR="00532AF3">
              <w:rPr>
                <w:sz w:val="18"/>
                <w:szCs w:val="18"/>
              </w:rPr>
              <w:t>for communication with the PC</w:t>
            </w:r>
          </w:p>
        </w:tc>
        <w:tc>
          <w:tcPr>
            <w:tcW w:w="9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719B039" w14:textId="77777777" w:rsidR="00C670E5" w:rsidRPr="009F0577" w:rsidRDefault="00C670E5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F8A4EA0" w14:textId="77777777" w:rsidR="00C670E5" w:rsidRPr="009F0577" w:rsidRDefault="00C670E5" w:rsidP="00F64F5D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7F73AC0" w14:textId="77777777" w:rsidR="00C670E5" w:rsidRDefault="00C670E5" w:rsidP="00F64F5D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2959D82" w14:textId="77777777" w:rsidR="00C670E5" w:rsidRDefault="00C670E5" w:rsidP="00F64F5D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0C86230" w14:textId="77777777" w:rsidR="00C670E5" w:rsidRPr="009F0577" w:rsidRDefault="00C670E5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26B9CBC" w14:textId="77777777" w:rsidR="00C670E5" w:rsidRPr="009F0577" w:rsidRDefault="00C670E5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568B535" w14:textId="77777777" w:rsidR="00C670E5" w:rsidRPr="009F0577" w:rsidRDefault="00C670E5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CFC9515" w14:textId="77777777" w:rsidR="00C670E5" w:rsidRPr="009F0577" w:rsidRDefault="00C670E5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0F036E0" w14:textId="77777777" w:rsidR="00C670E5" w:rsidRPr="009F0577" w:rsidRDefault="00C670E5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A75E6C0" w14:textId="77777777" w:rsidR="00C670E5" w:rsidRPr="009F0577" w:rsidRDefault="00C670E5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8221025" w14:textId="77777777" w:rsidR="00C670E5" w:rsidRPr="009F0577" w:rsidRDefault="00C670E5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DD229DB" w14:textId="77777777" w:rsidR="00C670E5" w:rsidRPr="009F0577" w:rsidRDefault="00C670E5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29C8096" w14:textId="77777777" w:rsidR="00C670E5" w:rsidRPr="009F0577" w:rsidRDefault="00C670E5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8FDE603" w14:textId="77777777" w:rsidR="00C670E5" w:rsidRPr="009F0577" w:rsidRDefault="00C670E5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F6DF408" w14:textId="77777777" w:rsidR="00C670E5" w:rsidRPr="009F0577" w:rsidRDefault="00C670E5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837A2CF" w14:textId="77777777" w:rsidR="00C670E5" w:rsidRPr="009F0577" w:rsidRDefault="00C670E5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96DB91C" w14:textId="77777777" w:rsidR="00C670E5" w:rsidRPr="009F0577" w:rsidRDefault="00C670E5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3163662D" w14:textId="77777777" w:rsidR="00C670E5" w:rsidRPr="009F0577" w:rsidRDefault="00C670E5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D53A19E" w14:textId="77777777" w:rsidR="00C670E5" w:rsidRPr="009F0577" w:rsidRDefault="00C670E5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C6BF900" w14:textId="77777777" w:rsidR="00C670E5" w:rsidRPr="009F0577" w:rsidRDefault="00C670E5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53C3D3A" w14:textId="77777777" w:rsidR="00C670E5" w:rsidRPr="009F0577" w:rsidRDefault="00C670E5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305DE2C" w14:textId="77777777" w:rsidR="00C670E5" w:rsidRPr="009F0577" w:rsidRDefault="00C670E5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328FA74" w14:textId="77777777" w:rsidR="00C670E5" w:rsidRPr="009F0577" w:rsidRDefault="00C670E5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61CFE05" w14:textId="77777777" w:rsidR="00C670E5" w:rsidRPr="009F0577" w:rsidRDefault="00C670E5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149E366" w14:textId="77777777" w:rsidR="00C670E5" w:rsidRPr="009F0577" w:rsidRDefault="00C670E5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A5BB3C" w14:textId="77777777" w:rsidR="00C670E5" w:rsidRPr="009F0577" w:rsidRDefault="00C670E5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30CDE4F" w14:textId="77777777" w:rsidR="00C670E5" w:rsidRPr="009F0577" w:rsidRDefault="00C670E5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FB98405" w14:textId="77777777" w:rsidR="00C670E5" w:rsidRPr="009F0577" w:rsidRDefault="00C670E5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B0A8F75" w14:textId="77777777" w:rsidR="00C670E5" w:rsidRPr="009F0577" w:rsidRDefault="00C670E5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F2E3499" w14:textId="77777777" w:rsidR="00C670E5" w:rsidRPr="009F0577" w:rsidRDefault="00C670E5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AA4BB28" w14:textId="77777777" w:rsidR="00C670E5" w:rsidRPr="009F0577" w:rsidRDefault="00C670E5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CACC4D3" w14:textId="77777777" w:rsidR="00C670E5" w:rsidRPr="009F0577" w:rsidRDefault="00C670E5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07539E" w:rsidRPr="00E32805" w14:paraId="69160ECC" w14:textId="2DFF893D" w:rsidTr="002B0766">
        <w:trPr>
          <w:trHeight w:val="432"/>
        </w:trPr>
        <w:tc>
          <w:tcPr>
            <w:tcW w:w="59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5CFF7A2D" w14:textId="7A518ECD" w:rsidR="0007539E" w:rsidRPr="006F3A5E" w:rsidRDefault="00A86585" w:rsidP="00F64F5D">
            <w:pPr>
              <w:rPr>
                <w:sz w:val="18"/>
                <w:szCs w:val="18"/>
              </w:rPr>
            </w:pPr>
            <w:r w:rsidRPr="006F3A5E">
              <w:rPr>
                <w:sz w:val="18"/>
                <w:szCs w:val="18"/>
              </w:rPr>
              <w:t>2.4</w:t>
            </w:r>
          </w:p>
        </w:tc>
        <w:tc>
          <w:tcPr>
            <w:tcW w:w="21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FFEF906" w14:textId="0D913ECD" w:rsidR="0007539E" w:rsidRPr="00A54B44" w:rsidRDefault="00A54B44" w:rsidP="00F64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Write </w:t>
            </w:r>
            <w:r w:rsidR="0015225A">
              <w:rPr>
                <w:sz w:val="18"/>
                <w:szCs w:val="18"/>
              </w:rPr>
              <w:t>jogging buttons code</w:t>
            </w:r>
          </w:p>
        </w:tc>
        <w:tc>
          <w:tcPr>
            <w:tcW w:w="294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03A42B82" w14:textId="49A5BAA9" w:rsidR="0007539E" w:rsidRPr="009F0577" w:rsidRDefault="00C02AE7" w:rsidP="00F64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Write code that allows use of the buttons to jog each axis </w:t>
            </w:r>
          </w:p>
        </w:tc>
        <w:tc>
          <w:tcPr>
            <w:tcW w:w="9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C25C2EA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FB356AF" w14:textId="77777777" w:rsidR="0007539E" w:rsidRPr="009F0577" w:rsidRDefault="0007539E" w:rsidP="00F64F5D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E1162F1" w14:textId="77777777" w:rsidR="0007539E" w:rsidRDefault="0007539E" w:rsidP="00F64F5D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C0DC2EA" w14:textId="77777777" w:rsidR="0007539E" w:rsidRDefault="0007539E" w:rsidP="00F64F5D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6FB8584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3DF231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5812873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6F9BE23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6000FF1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B70787A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4CAB7B1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F5ACD5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EF455AC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E878FB6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1A105FE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96FC90D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080C13A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681AF2D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782A3AC5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71D8737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2D8EEF9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7547D75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5DB16A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86C2D62" w14:textId="77777777" w:rsidR="0007539E" w:rsidRPr="009F0577" w:rsidRDefault="0007539E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86F39B1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0D762E7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1A2A84D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48C36C7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07A171B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B0957ED" w14:textId="0A6F7221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A5ABFDB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F40B9DC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15225A" w:rsidRPr="00E32805" w14:paraId="645CFF67" w14:textId="77777777" w:rsidTr="002B0766">
        <w:trPr>
          <w:trHeight w:val="432"/>
        </w:trPr>
        <w:tc>
          <w:tcPr>
            <w:tcW w:w="59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115B3044" w14:textId="0474B61B" w:rsidR="0015225A" w:rsidRPr="006F3A5E" w:rsidRDefault="00A86585" w:rsidP="00F64F5D">
            <w:pPr>
              <w:rPr>
                <w:sz w:val="18"/>
                <w:szCs w:val="18"/>
              </w:rPr>
            </w:pPr>
            <w:r w:rsidRPr="006F3A5E">
              <w:rPr>
                <w:sz w:val="18"/>
                <w:szCs w:val="18"/>
              </w:rPr>
              <w:t>2.5</w:t>
            </w:r>
          </w:p>
        </w:tc>
        <w:tc>
          <w:tcPr>
            <w:tcW w:w="21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257481D" w14:textId="5FB808A1" w:rsidR="0015225A" w:rsidRPr="0015225A" w:rsidRDefault="0015225A" w:rsidP="00F64F5D">
            <w:pPr>
              <w:rPr>
                <w:sz w:val="18"/>
                <w:szCs w:val="18"/>
              </w:rPr>
            </w:pPr>
            <w:r w:rsidRPr="0015225A">
              <w:rPr>
                <w:sz w:val="18"/>
                <w:szCs w:val="18"/>
              </w:rPr>
              <w:t>Write limit switch</w:t>
            </w:r>
            <w:r w:rsidR="00A86C27">
              <w:rPr>
                <w:sz w:val="18"/>
                <w:szCs w:val="18"/>
              </w:rPr>
              <w:t xml:space="preserve">, coolant control and </w:t>
            </w:r>
            <w:r w:rsidR="00D24D00">
              <w:rPr>
                <w:sz w:val="18"/>
                <w:szCs w:val="18"/>
              </w:rPr>
              <w:t>tool probe</w:t>
            </w:r>
            <w:r w:rsidRPr="0015225A">
              <w:rPr>
                <w:sz w:val="18"/>
                <w:szCs w:val="18"/>
              </w:rPr>
              <w:t xml:space="preserve"> code</w:t>
            </w:r>
          </w:p>
        </w:tc>
        <w:tc>
          <w:tcPr>
            <w:tcW w:w="294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19766F35" w14:textId="0966F0DB" w:rsidR="0015225A" w:rsidRPr="009F0577" w:rsidRDefault="00C02AE7" w:rsidP="00F64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Write code that configures the limit switches, </w:t>
            </w:r>
            <w:proofErr w:type="gramStart"/>
            <w:r>
              <w:rPr>
                <w:sz w:val="18"/>
                <w:szCs w:val="18"/>
              </w:rPr>
              <w:t>coolant</w:t>
            </w:r>
            <w:proofErr w:type="gramEnd"/>
            <w:r>
              <w:rPr>
                <w:sz w:val="18"/>
                <w:szCs w:val="18"/>
              </w:rPr>
              <w:t xml:space="preserve"> and tool probe</w:t>
            </w:r>
          </w:p>
        </w:tc>
        <w:tc>
          <w:tcPr>
            <w:tcW w:w="9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F9502AB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2943FB9" w14:textId="77777777" w:rsidR="0015225A" w:rsidRPr="009F0577" w:rsidRDefault="0015225A" w:rsidP="00F64F5D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C5D81BC" w14:textId="77777777" w:rsidR="0015225A" w:rsidRDefault="0015225A" w:rsidP="00F64F5D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A46E7DB" w14:textId="77777777" w:rsidR="0015225A" w:rsidRDefault="0015225A" w:rsidP="00F64F5D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D399F3D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69EC978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4A3C010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90BD385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5BE6783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495F065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7342A6F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74CB2B4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47056B7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4BB9495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B3FD365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A9DBD87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07CDD59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144A276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119378C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7F74D5EA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03F786E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DFBE8B4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41B2BF1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1717B44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992BAD1" w14:textId="77777777" w:rsidR="0015225A" w:rsidRPr="009F0577" w:rsidRDefault="0015225A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D15B8F8" w14:textId="77777777" w:rsidR="0015225A" w:rsidRPr="009F0577" w:rsidRDefault="0015225A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565E227" w14:textId="77777777" w:rsidR="0015225A" w:rsidRPr="009F0577" w:rsidRDefault="0015225A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0A1C6C3" w14:textId="77777777" w:rsidR="0015225A" w:rsidRPr="009F0577" w:rsidRDefault="0015225A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9530374" w14:textId="77777777" w:rsidR="0015225A" w:rsidRPr="009F0577" w:rsidRDefault="0015225A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0B8401A" w14:textId="77777777" w:rsidR="0015225A" w:rsidRPr="009F0577" w:rsidRDefault="0015225A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77FD972" w14:textId="77777777" w:rsidR="0015225A" w:rsidRPr="009F0577" w:rsidRDefault="0015225A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EC5C680" w14:textId="77777777" w:rsidR="0015225A" w:rsidRPr="009F0577" w:rsidRDefault="0015225A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15225A" w:rsidRPr="00E32805" w14:paraId="1BCF04B4" w14:textId="77777777" w:rsidTr="002B0766">
        <w:trPr>
          <w:trHeight w:val="432"/>
        </w:trPr>
        <w:tc>
          <w:tcPr>
            <w:tcW w:w="59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528CE623" w14:textId="52B8D7CE" w:rsidR="0015225A" w:rsidRPr="006F3A5E" w:rsidRDefault="00A86585" w:rsidP="00F64F5D">
            <w:pPr>
              <w:rPr>
                <w:sz w:val="18"/>
                <w:szCs w:val="18"/>
              </w:rPr>
            </w:pPr>
            <w:r w:rsidRPr="006F3A5E">
              <w:rPr>
                <w:sz w:val="18"/>
                <w:szCs w:val="18"/>
              </w:rPr>
              <w:t>2.6</w:t>
            </w:r>
          </w:p>
        </w:tc>
        <w:tc>
          <w:tcPr>
            <w:tcW w:w="21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265BC36" w14:textId="4E7FB517" w:rsidR="0015225A" w:rsidRPr="00A86C27" w:rsidRDefault="0026225B" w:rsidP="00F64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Integrate interpreter and motion planning</w:t>
            </w:r>
          </w:p>
        </w:tc>
        <w:tc>
          <w:tcPr>
            <w:tcW w:w="294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13F221E3" w14:textId="5A6816AC" w:rsidR="0015225A" w:rsidRPr="009F0577" w:rsidRDefault="00B6358D" w:rsidP="00F64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Integrate </w:t>
            </w:r>
            <w:r w:rsidR="00E832D6">
              <w:rPr>
                <w:sz w:val="18"/>
                <w:szCs w:val="18"/>
              </w:rPr>
              <w:t xml:space="preserve">with the system to allow G-code </w:t>
            </w:r>
            <w:r w:rsidR="00530986">
              <w:rPr>
                <w:sz w:val="18"/>
                <w:szCs w:val="18"/>
              </w:rPr>
              <w:t>to be sent from PC and translated into corresponding motions</w:t>
            </w:r>
          </w:p>
        </w:tc>
        <w:tc>
          <w:tcPr>
            <w:tcW w:w="9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B0AB2C5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4790DF9" w14:textId="77777777" w:rsidR="0015225A" w:rsidRPr="009F0577" w:rsidRDefault="0015225A" w:rsidP="00F64F5D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31A0490" w14:textId="77777777" w:rsidR="0015225A" w:rsidRDefault="0015225A" w:rsidP="00F64F5D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82DF2EF" w14:textId="77777777" w:rsidR="0015225A" w:rsidRDefault="0015225A" w:rsidP="00F64F5D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5CDA6E0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D879028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4B20B86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D70E7F9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F80228F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1BA9F65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819831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9B879FA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52C4510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E623719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8E8B470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25F1E48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61971B7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92C7735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9E62484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D13A3F5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0585DD34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B83B648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6F4D04F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8E82CC1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E09E1F1" w14:textId="77777777" w:rsidR="0015225A" w:rsidRPr="009F0577" w:rsidRDefault="0015225A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C2DE83D" w14:textId="77777777" w:rsidR="0015225A" w:rsidRPr="009F0577" w:rsidRDefault="0015225A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8335894" w14:textId="77777777" w:rsidR="0015225A" w:rsidRPr="009F0577" w:rsidRDefault="0015225A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4DA1F9A" w14:textId="77777777" w:rsidR="0015225A" w:rsidRPr="009F0577" w:rsidRDefault="0015225A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EFB17C3" w14:textId="77777777" w:rsidR="0015225A" w:rsidRPr="009F0577" w:rsidRDefault="0015225A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1CB4BE3" w14:textId="77777777" w:rsidR="0015225A" w:rsidRPr="009F0577" w:rsidRDefault="0015225A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F2B1835" w14:textId="77777777" w:rsidR="0015225A" w:rsidRPr="009F0577" w:rsidRDefault="0015225A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34C93CE" w14:textId="77777777" w:rsidR="0015225A" w:rsidRPr="009F0577" w:rsidRDefault="0015225A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15225A" w:rsidRPr="00E32805" w14:paraId="552580C9" w14:textId="77777777" w:rsidTr="002B0766">
        <w:trPr>
          <w:trHeight w:val="432"/>
        </w:trPr>
        <w:tc>
          <w:tcPr>
            <w:tcW w:w="59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293B9BAE" w14:textId="7FF1F9CB" w:rsidR="0015225A" w:rsidRPr="006F3A5E" w:rsidRDefault="00A86585" w:rsidP="00F64F5D">
            <w:pPr>
              <w:rPr>
                <w:sz w:val="18"/>
                <w:szCs w:val="18"/>
              </w:rPr>
            </w:pPr>
            <w:r w:rsidRPr="006F3A5E">
              <w:rPr>
                <w:sz w:val="18"/>
                <w:szCs w:val="18"/>
              </w:rPr>
              <w:t>2.7</w:t>
            </w:r>
          </w:p>
        </w:tc>
        <w:tc>
          <w:tcPr>
            <w:tcW w:w="21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ED028CA" w14:textId="7E8652A7" w:rsidR="0015225A" w:rsidRDefault="008A0201" w:rsidP="00F64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Write PWM code</w:t>
            </w:r>
          </w:p>
        </w:tc>
        <w:tc>
          <w:tcPr>
            <w:tcW w:w="294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42B9D1A2" w14:textId="7BA660A5" w:rsidR="0015225A" w:rsidRPr="009F0577" w:rsidRDefault="00530986" w:rsidP="00F64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Write code that generates PWM signals </w:t>
            </w:r>
            <w:r w:rsidR="00216373">
              <w:rPr>
                <w:sz w:val="18"/>
                <w:szCs w:val="18"/>
              </w:rPr>
              <w:t>to control the motors</w:t>
            </w:r>
          </w:p>
        </w:tc>
        <w:tc>
          <w:tcPr>
            <w:tcW w:w="9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DABFE41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A45EB9C" w14:textId="77777777" w:rsidR="0015225A" w:rsidRPr="009F0577" w:rsidRDefault="0015225A" w:rsidP="00F64F5D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76CC45E" w14:textId="77777777" w:rsidR="0015225A" w:rsidRDefault="0015225A" w:rsidP="00F64F5D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2B63E5D" w14:textId="77777777" w:rsidR="0015225A" w:rsidRDefault="0015225A" w:rsidP="00F64F5D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483450F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AFD3109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E4EDEEA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2CA9D23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1FB114B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7D35252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109F92C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6A8B73E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18AB072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09FE6F8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16CA4F7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0016EA5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1FEA4C1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10360C6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9A44B8B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EF2F581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9C11FD2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50EE797B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7B73461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A615F20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48B526E" w14:textId="77777777" w:rsidR="0015225A" w:rsidRPr="009F0577" w:rsidRDefault="0015225A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E5E68D" w14:textId="77777777" w:rsidR="0015225A" w:rsidRPr="009F0577" w:rsidRDefault="0015225A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1CAAFF3" w14:textId="77777777" w:rsidR="0015225A" w:rsidRPr="009F0577" w:rsidRDefault="0015225A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7CCD984" w14:textId="77777777" w:rsidR="0015225A" w:rsidRPr="009F0577" w:rsidRDefault="0015225A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8C1676E" w14:textId="77777777" w:rsidR="0015225A" w:rsidRPr="009F0577" w:rsidRDefault="0015225A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EA9D5EE" w14:textId="77777777" w:rsidR="0015225A" w:rsidRPr="009F0577" w:rsidRDefault="0015225A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480E5AD" w14:textId="77777777" w:rsidR="0015225A" w:rsidRPr="009F0577" w:rsidRDefault="0015225A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F7EC00" w14:textId="77777777" w:rsidR="0015225A" w:rsidRPr="009F0577" w:rsidRDefault="0015225A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15225A" w:rsidRPr="00E32805" w14:paraId="3D5B2C6C" w14:textId="77777777" w:rsidTr="002B0766">
        <w:trPr>
          <w:trHeight w:val="432"/>
        </w:trPr>
        <w:tc>
          <w:tcPr>
            <w:tcW w:w="59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4FC2A962" w14:textId="290782E1" w:rsidR="0015225A" w:rsidRPr="006F3A5E" w:rsidRDefault="00A86585" w:rsidP="00F64F5D">
            <w:pPr>
              <w:rPr>
                <w:sz w:val="18"/>
                <w:szCs w:val="18"/>
              </w:rPr>
            </w:pPr>
            <w:r w:rsidRPr="006F3A5E">
              <w:rPr>
                <w:sz w:val="18"/>
                <w:szCs w:val="18"/>
              </w:rPr>
              <w:t>2.8</w:t>
            </w:r>
          </w:p>
        </w:tc>
        <w:tc>
          <w:tcPr>
            <w:tcW w:w="21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9E8EDC3" w14:textId="19634711" w:rsidR="0015225A" w:rsidRDefault="00BC693E" w:rsidP="00F64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Code</w:t>
            </w:r>
          </w:p>
        </w:tc>
        <w:tc>
          <w:tcPr>
            <w:tcW w:w="294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77F657E2" w14:textId="0E2FFC19" w:rsidR="0015225A" w:rsidRPr="009F0577" w:rsidRDefault="00216373" w:rsidP="00F64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entire code as a system </w:t>
            </w:r>
          </w:p>
        </w:tc>
        <w:tc>
          <w:tcPr>
            <w:tcW w:w="9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09677A8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77939ED" w14:textId="77777777" w:rsidR="0015225A" w:rsidRPr="009F0577" w:rsidRDefault="0015225A" w:rsidP="00F64F5D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0B02765" w14:textId="77777777" w:rsidR="0015225A" w:rsidRDefault="0015225A" w:rsidP="00F64F5D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0E40F8D" w14:textId="77777777" w:rsidR="0015225A" w:rsidRDefault="0015225A" w:rsidP="00F64F5D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8358776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89AA1CB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F3DC031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F02CA4E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917D625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27F320B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4AF995A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9AE4DD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44AE3F4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817D03E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49CDB19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08E4299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C9DAC71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7ED421E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40E5549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4EAA9EF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9861C8D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9022830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22CC808C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A6C3CCD" w14:textId="77777777" w:rsidR="0015225A" w:rsidRPr="009F0577" w:rsidRDefault="0015225A" w:rsidP="00F64F5D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56531F4" w14:textId="77777777" w:rsidR="0015225A" w:rsidRPr="009F0577" w:rsidRDefault="0015225A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63A414B" w14:textId="77777777" w:rsidR="0015225A" w:rsidRPr="009F0577" w:rsidRDefault="0015225A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3E7CA6B" w14:textId="77777777" w:rsidR="0015225A" w:rsidRPr="009F0577" w:rsidRDefault="0015225A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E4D1B20" w14:textId="77777777" w:rsidR="0015225A" w:rsidRPr="009F0577" w:rsidRDefault="0015225A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167391" w14:textId="77777777" w:rsidR="0015225A" w:rsidRPr="009F0577" w:rsidRDefault="0015225A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B5C4C75" w14:textId="77777777" w:rsidR="0015225A" w:rsidRPr="009F0577" w:rsidRDefault="0015225A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EEDE29E" w14:textId="77777777" w:rsidR="0015225A" w:rsidRPr="009F0577" w:rsidRDefault="0015225A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71BB77E" w14:textId="77777777" w:rsidR="0015225A" w:rsidRPr="009F0577" w:rsidRDefault="0015225A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</w:tbl>
    <w:p w14:paraId="3C1EE0A6" w14:textId="77777777" w:rsidR="00202B06" w:rsidRDefault="00202B06">
      <w:r>
        <w:br w:type="page"/>
      </w:r>
    </w:p>
    <w:tbl>
      <w:tblPr>
        <w:tblW w:w="23409" w:type="dxa"/>
        <w:tblLook w:val="04A0" w:firstRow="1" w:lastRow="0" w:firstColumn="1" w:lastColumn="0" w:noHBand="0" w:noVBand="1"/>
      </w:tblPr>
      <w:tblGrid>
        <w:gridCol w:w="591"/>
        <w:gridCol w:w="2127"/>
        <w:gridCol w:w="2941"/>
        <w:gridCol w:w="927"/>
        <w:gridCol w:w="1995"/>
        <w:gridCol w:w="1167"/>
        <w:gridCol w:w="1168"/>
        <w:gridCol w:w="457"/>
        <w:gridCol w:w="457"/>
        <w:gridCol w:w="457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22"/>
        <w:gridCol w:w="422"/>
        <w:gridCol w:w="422"/>
        <w:gridCol w:w="406"/>
        <w:gridCol w:w="406"/>
        <w:gridCol w:w="422"/>
        <w:gridCol w:w="418"/>
        <w:gridCol w:w="418"/>
      </w:tblGrid>
      <w:tr w:rsidR="00726C9F" w:rsidRPr="00E32805" w14:paraId="7DD0F2C0" w14:textId="516AD1DD" w:rsidTr="00202B06">
        <w:trPr>
          <w:trHeight w:val="432"/>
        </w:trPr>
        <w:tc>
          <w:tcPr>
            <w:tcW w:w="59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D9D9D9" w:themeFill="background1" w:themeFillShade="D9"/>
            <w:vAlign w:val="center"/>
          </w:tcPr>
          <w:p w14:paraId="618811EF" w14:textId="3B8A1A47" w:rsidR="0007539E" w:rsidRDefault="0007539E" w:rsidP="00766D11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3</w:t>
            </w:r>
            <w:r w:rsidRPr="005F3948">
              <w:rPr>
                <w:rFonts w:cs="Calibri"/>
                <w:b/>
                <w:bCs/>
                <w:color w:val="000000"/>
                <w:sz w:val="18"/>
                <w:szCs w:val="18"/>
              </w:rPr>
              <w:t>.0</w:t>
            </w:r>
          </w:p>
        </w:tc>
        <w:tc>
          <w:tcPr>
            <w:tcW w:w="21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C24E6CD" w14:textId="5AE7E455" w:rsidR="0007539E" w:rsidRDefault="0007539E" w:rsidP="00766D11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Write SD Card Interface</w:t>
            </w:r>
          </w:p>
        </w:tc>
        <w:tc>
          <w:tcPr>
            <w:tcW w:w="294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D9D9D9" w:themeFill="background1" w:themeFillShade="D9"/>
            <w:vAlign w:val="center"/>
          </w:tcPr>
          <w:p w14:paraId="6EB70C4E" w14:textId="77777777" w:rsidR="0007539E" w:rsidRPr="009F0577" w:rsidRDefault="0007539E" w:rsidP="00766D11">
            <w:pPr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F5FF14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EB78AF5" w14:textId="0D2F7DD4" w:rsidR="0007539E" w:rsidRPr="005F3948" w:rsidRDefault="0007539E" w:rsidP="00766D11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F3948">
              <w:rPr>
                <w:rFonts w:cs="Calibri"/>
                <w:b/>
                <w:bCs/>
                <w:color w:val="000000"/>
                <w:sz w:val="18"/>
                <w:szCs w:val="18"/>
              </w:rPr>
              <w:t>  </w:t>
            </w: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Jay Webb</w:t>
            </w:r>
          </w:p>
        </w:tc>
        <w:tc>
          <w:tcPr>
            <w:tcW w:w="116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25A96F9" w14:textId="549EC373" w:rsidR="0007539E" w:rsidRDefault="00726C9F" w:rsidP="00766D11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03</w:t>
            </w:r>
            <w:r w:rsidR="0007539E">
              <w:rPr>
                <w:rFonts w:cs="Calibri"/>
                <w:b/>
                <w:bCs/>
                <w:color w:val="000000"/>
                <w:sz w:val="18"/>
                <w:szCs w:val="18"/>
              </w:rPr>
              <w:t>/2</w:t>
            </w: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024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85E8A3F" w14:textId="2F6A8DE6" w:rsidR="0007539E" w:rsidRDefault="0007539E" w:rsidP="00726C9F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0</w:t>
            </w:r>
            <w:r w:rsidR="003676B5">
              <w:rPr>
                <w:rFonts w:cs="Calibri"/>
                <w:b/>
                <w:bCs/>
                <w:color w:val="000000"/>
                <w:sz w:val="18"/>
                <w:szCs w:val="18"/>
              </w:rPr>
              <w:t>3</w:t>
            </w: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/2</w:t>
            </w:r>
            <w:r w:rsidR="00726C9F">
              <w:rPr>
                <w:rFonts w:cs="Calibri"/>
                <w:b/>
                <w:bCs/>
                <w:color w:val="000000"/>
                <w:sz w:val="18"/>
                <w:szCs w:val="18"/>
              </w:rPr>
              <w:t>024</w:t>
            </w: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DEA912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ACF056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30EBC1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751EA5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C98B3F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93C33A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596D80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6EB35A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87613B9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4DF61B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8B3BA1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1F5CDD5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DE62BF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2305B9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435D18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FB3C13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E085C6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1CCE9A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D2D762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41B7E8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ED7B7B8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532030B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5B4BA32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D7C360A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6A99F7E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DDFBB5F" w14:textId="0821759C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D161BBF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A01DEAF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26C9F" w:rsidRPr="00E32805" w14:paraId="5B4BC9EE" w14:textId="40F4C3CA" w:rsidTr="00010DAA">
        <w:trPr>
          <w:trHeight w:val="432"/>
        </w:trPr>
        <w:tc>
          <w:tcPr>
            <w:tcW w:w="59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78BBAB2B" w14:textId="5851F5F6" w:rsidR="0007539E" w:rsidRDefault="006F3A5E" w:rsidP="00766D11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07539E" w:rsidRPr="009F0577">
              <w:rPr>
                <w:sz w:val="18"/>
                <w:szCs w:val="18"/>
              </w:rPr>
              <w:t>.1</w:t>
            </w:r>
          </w:p>
        </w:tc>
        <w:tc>
          <w:tcPr>
            <w:tcW w:w="21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2A2995D" w14:textId="4BDA7F2F" w:rsidR="0007539E" w:rsidRPr="005C49AC" w:rsidRDefault="0007539E" w:rsidP="00766D11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Design SD card workflow</w:t>
            </w:r>
          </w:p>
        </w:tc>
        <w:tc>
          <w:tcPr>
            <w:tcW w:w="294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42E271A8" w14:textId="184E1939" w:rsidR="0007539E" w:rsidRPr="009F0577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Design the workflow for the SD card interface and how it will integrate with Grbl </w:t>
            </w:r>
          </w:p>
        </w:tc>
        <w:tc>
          <w:tcPr>
            <w:tcW w:w="9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42F10F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CAA08BB" w14:textId="072A6FCF" w:rsidR="0007539E" w:rsidRPr="009F0577" w:rsidRDefault="0007539E" w:rsidP="00766D11">
            <w:pPr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21DA83A" w14:textId="02101259" w:rsidR="0007539E" w:rsidRDefault="0007539E" w:rsidP="00766D11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6CB9F0D" w14:textId="3D9C9203" w:rsidR="0007539E" w:rsidRDefault="0007539E" w:rsidP="00766D11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CA1715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886ED1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B42E30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00B47B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BCA698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F404A0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0648F2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CD40C1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DE0375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DB868F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6A07DF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60D2E4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2B5CA9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32ABB15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957EA9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CCEC9FE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427DEC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89A596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464877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7FAE42F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27BDC1B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E003882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ACB9A8E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B19F79B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63D75A5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4799D61" w14:textId="71781152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A4992E4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907E418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26C9F" w:rsidRPr="00E32805" w14:paraId="69E491D8" w14:textId="3A88C1A5" w:rsidTr="00010DAA">
        <w:trPr>
          <w:trHeight w:val="432"/>
        </w:trPr>
        <w:tc>
          <w:tcPr>
            <w:tcW w:w="59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3E54FFA5" w14:textId="639A5940" w:rsidR="0007539E" w:rsidRDefault="006F3A5E" w:rsidP="00766D11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07539E" w:rsidRPr="009F0577">
              <w:rPr>
                <w:sz w:val="18"/>
                <w:szCs w:val="18"/>
              </w:rPr>
              <w:t>.2</w:t>
            </w:r>
          </w:p>
        </w:tc>
        <w:tc>
          <w:tcPr>
            <w:tcW w:w="21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DE0246C" w14:textId="4ABB9707" w:rsidR="0007539E" w:rsidRPr="005C49AC" w:rsidRDefault="0007539E" w:rsidP="00766D11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Write SD Interface code</w:t>
            </w:r>
          </w:p>
        </w:tc>
        <w:tc>
          <w:tcPr>
            <w:tcW w:w="294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7AE22802" w14:textId="199DCA14" w:rsidR="0007539E" w:rsidRPr="009F0577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Write the SD card interface code </w:t>
            </w:r>
          </w:p>
        </w:tc>
        <w:tc>
          <w:tcPr>
            <w:tcW w:w="9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125E0B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529CBD4" w14:textId="555E0F45" w:rsidR="0007539E" w:rsidRPr="009F0577" w:rsidRDefault="0007539E" w:rsidP="00766D11">
            <w:pPr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F7D6294" w14:textId="147CB824" w:rsidR="0007539E" w:rsidRDefault="0007539E" w:rsidP="00766D11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83B8416" w14:textId="0FB0EA0A" w:rsidR="0007539E" w:rsidRDefault="0007539E" w:rsidP="00766D11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E46FBF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43BE5A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8E60BB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C5D23D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C356C5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88B038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813206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0CF829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3D0920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37FB7FE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5C2644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D8CCCA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D9427F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7CE0DF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6FA916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5A8D9A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9B2050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D789E7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763ED6F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0F9889A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22EF8024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EF806F6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0EE3240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321BF47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E1FD1A0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4569466" w14:textId="4899C4CD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B280B23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B79AAF0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26C9F" w:rsidRPr="00E32805" w14:paraId="401C5EBE" w14:textId="55417FC4" w:rsidTr="00010DAA">
        <w:trPr>
          <w:trHeight w:val="432"/>
        </w:trPr>
        <w:tc>
          <w:tcPr>
            <w:tcW w:w="59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47754B72" w14:textId="2D4FA930" w:rsidR="0007539E" w:rsidRDefault="006F3A5E" w:rsidP="00766D11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07539E" w:rsidRPr="009F0577">
              <w:rPr>
                <w:sz w:val="18"/>
                <w:szCs w:val="18"/>
              </w:rPr>
              <w:t>.3</w:t>
            </w:r>
          </w:p>
        </w:tc>
        <w:tc>
          <w:tcPr>
            <w:tcW w:w="21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9DC1F30" w14:textId="1760CCE4" w:rsidR="0007539E" w:rsidRPr="005C49AC" w:rsidRDefault="0007539E" w:rsidP="00766D11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Integrate code with </w:t>
            </w:r>
            <w:r w:rsidR="00BC693E">
              <w:rPr>
                <w:sz w:val="18"/>
                <w:szCs w:val="18"/>
              </w:rPr>
              <w:t>System</w:t>
            </w:r>
          </w:p>
        </w:tc>
        <w:tc>
          <w:tcPr>
            <w:tcW w:w="294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0CA57F48" w14:textId="77777777" w:rsidR="0007539E" w:rsidRPr="009F0577" w:rsidRDefault="0007539E" w:rsidP="00766D11">
            <w:pPr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410B6F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047D1FC" w14:textId="2EAB9CBC" w:rsidR="0007539E" w:rsidRPr="009F0577" w:rsidRDefault="0007539E" w:rsidP="00766D11">
            <w:pPr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E4F897C" w14:textId="08A8A387" w:rsidR="0007539E" w:rsidRDefault="0007539E" w:rsidP="00766D11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C5A4B2F" w14:textId="4896339B" w:rsidR="0007539E" w:rsidRDefault="0007539E" w:rsidP="00766D11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03551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DE344E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2D7B9C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8FDAE1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70BF90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15C6DA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1E6CAA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DF82FBF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54C812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302F1E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3064099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1E8EAB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F81B47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DF428D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ACFBF7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EF1C9C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CD7511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B4F431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ACC96DF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5C4F5F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156A5A8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5357601B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B24C193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99449CE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BEE6EBB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D1F2535" w14:textId="55ADE9C8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2C1D2B8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CCF5B11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26C9F" w:rsidRPr="00E32805" w14:paraId="40AAEA61" w14:textId="0C538D2F" w:rsidTr="00010DAA">
        <w:trPr>
          <w:trHeight w:val="432"/>
        </w:trPr>
        <w:tc>
          <w:tcPr>
            <w:tcW w:w="59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1088C8D3" w14:textId="18313CBD" w:rsidR="0007539E" w:rsidRDefault="006F3A5E" w:rsidP="00766D11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07539E" w:rsidRPr="009F0577">
              <w:rPr>
                <w:sz w:val="18"/>
                <w:szCs w:val="18"/>
              </w:rPr>
              <w:t>.4</w:t>
            </w:r>
          </w:p>
        </w:tc>
        <w:tc>
          <w:tcPr>
            <w:tcW w:w="21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A8D0C09" w14:textId="405BF6BF" w:rsidR="0007539E" w:rsidRPr="005C49AC" w:rsidRDefault="0007539E" w:rsidP="00766D11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Test Code</w:t>
            </w:r>
          </w:p>
        </w:tc>
        <w:tc>
          <w:tcPr>
            <w:tcW w:w="294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  <w:vAlign w:val="center"/>
          </w:tcPr>
          <w:p w14:paraId="401396C0" w14:textId="2315C552" w:rsidR="0007539E" w:rsidRPr="009F0577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the SD code by trying to load a simple gcode file</w:t>
            </w:r>
          </w:p>
        </w:tc>
        <w:tc>
          <w:tcPr>
            <w:tcW w:w="9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A8B29A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7C9C6B4" w14:textId="153F9CA7" w:rsidR="0007539E" w:rsidRPr="009F0577" w:rsidRDefault="0007539E" w:rsidP="00766D11">
            <w:pPr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2D8DBD4" w14:textId="44697F8B" w:rsidR="0007539E" w:rsidRDefault="0007539E" w:rsidP="00766D11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4763833" w14:textId="1E4EDF46" w:rsidR="0007539E" w:rsidRDefault="0007539E" w:rsidP="00766D11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656AA75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5D6319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539DEC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823449E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C0C253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8FC4AD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1D07CE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654F02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38EE00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B34C1F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202B3C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CB8451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43F751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17C0F9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F6E964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0870E4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83AE13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5DF537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391336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46DBAF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E909FFC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415DE8D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41CD56AF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897E328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FF58848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6670EAC" w14:textId="4EFD215B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6D78504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C5BF0E1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26C9F" w:rsidRPr="00E32805" w14:paraId="43D28016" w14:textId="1D113742" w:rsidTr="00202B06">
        <w:trPr>
          <w:trHeight w:val="432"/>
        </w:trPr>
        <w:tc>
          <w:tcPr>
            <w:tcW w:w="59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D9D9D9" w:themeFill="background1" w:themeFillShade="D9"/>
            <w:vAlign w:val="center"/>
          </w:tcPr>
          <w:p w14:paraId="3648CFE9" w14:textId="392CD853" w:rsidR="0007539E" w:rsidRDefault="0007539E" w:rsidP="00766D11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  <w:r w:rsidRPr="005C49AC">
              <w:rPr>
                <w:b/>
                <w:bCs/>
                <w:sz w:val="18"/>
                <w:szCs w:val="18"/>
              </w:rPr>
              <w:t>.0</w:t>
            </w:r>
          </w:p>
        </w:tc>
        <w:tc>
          <w:tcPr>
            <w:tcW w:w="21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25CE547" w14:textId="6BBA98EB" w:rsidR="0007539E" w:rsidRDefault="0007539E" w:rsidP="00766D11">
            <w:pPr>
              <w:rPr>
                <w:sz w:val="18"/>
                <w:szCs w:val="18"/>
              </w:rPr>
            </w:pPr>
            <w:r w:rsidRPr="005C49AC">
              <w:rPr>
                <w:b/>
                <w:bCs/>
                <w:sz w:val="18"/>
                <w:szCs w:val="18"/>
              </w:rPr>
              <w:t>Design PCB Controller</w:t>
            </w:r>
          </w:p>
        </w:tc>
        <w:tc>
          <w:tcPr>
            <w:tcW w:w="294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D9D9D9" w:themeFill="background1" w:themeFillShade="D9"/>
            <w:vAlign w:val="center"/>
          </w:tcPr>
          <w:p w14:paraId="60D4A125" w14:textId="77777777" w:rsidR="0007539E" w:rsidRDefault="0007539E" w:rsidP="00766D11">
            <w:pPr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836E5C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D1ACFC0" w14:textId="70895007" w:rsidR="0007539E" w:rsidRPr="009F0577" w:rsidRDefault="0007539E" w:rsidP="00766D11">
            <w:pPr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  <w:r w:rsidRPr="005F3948">
              <w:rPr>
                <w:rFonts w:cs="Calibri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Jay Webb</w:t>
            </w:r>
          </w:p>
        </w:tc>
        <w:tc>
          <w:tcPr>
            <w:tcW w:w="116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8A0D045" w14:textId="3435A701" w:rsidR="0007539E" w:rsidRPr="009F0577" w:rsidRDefault="003676B5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03</w:t>
            </w:r>
            <w:r w:rsidR="0007539E">
              <w:rPr>
                <w:rFonts w:cs="Calibri"/>
                <w:b/>
                <w:bCs/>
                <w:color w:val="000000"/>
                <w:sz w:val="18"/>
                <w:szCs w:val="18"/>
              </w:rPr>
              <w:t>/2</w:t>
            </w: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024</w:t>
            </w:r>
            <w:r w:rsidR="0007539E"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C62A089" w14:textId="78F47B44" w:rsidR="0007539E" w:rsidRPr="009F0577" w:rsidRDefault="00D71A7A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0</w:t>
            </w:r>
            <w:r w:rsidR="00726C9F">
              <w:rPr>
                <w:rFonts w:cs="Calibri"/>
                <w:b/>
                <w:bCs/>
                <w:color w:val="000000"/>
                <w:sz w:val="18"/>
                <w:szCs w:val="18"/>
              </w:rPr>
              <w:t>4</w:t>
            </w:r>
            <w:r w:rsidR="0007539E">
              <w:rPr>
                <w:rFonts w:cs="Calibri"/>
                <w:b/>
                <w:bCs/>
                <w:color w:val="000000"/>
                <w:sz w:val="18"/>
                <w:szCs w:val="18"/>
              </w:rPr>
              <w:t>/2</w:t>
            </w:r>
            <w:r w:rsidR="00726C9F">
              <w:rPr>
                <w:rFonts w:cs="Calibri"/>
                <w:b/>
                <w:bCs/>
                <w:color w:val="000000"/>
                <w:sz w:val="18"/>
                <w:szCs w:val="18"/>
              </w:rPr>
              <w:t>024</w:t>
            </w:r>
            <w:r w:rsidR="0007539E"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EB58DD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60E9A6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946A84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6B2887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A2AA49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0F9CAE9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9EA4F7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CF78E2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014522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6A10EDE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C42CFE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FFEFE0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463AF1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F41558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87A26A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128D67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6B957C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F68082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50DFB9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478A805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7415CCD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C00456A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4E2BD1B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43994B8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429E451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B5446B9" w14:textId="37027406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1D40711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8818DCF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26C9F" w:rsidRPr="00E32805" w14:paraId="6E622885" w14:textId="04404B4C" w:rsidTr="006D692C">
        <w:trPr>
          <w:trHeight w:val="432"/>
        </w:trPr>
        <w:tc>
          <w:tcPr>
            <w:tcW w:w="59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center"/>
          </w:tcPr>
          <w:p w14:paraId="5424A871" w14:textId="20451400" w:rsidR="0007539E" w:rsidRPr="009F0577" w:rsidRDefault="006F3A5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07539E">
              <w:rPr>
                <w:sz w:val="18"/>
                <w:szCs w:val="18"/>
              </w:rPr>
              <w:t>.1</w:t>
            </w:r>
          </w:p>
        </w:tc>
        <w:tc>
          <w:tcPr>
            <w:tcW w:w="21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5EE486" w14:textId="6902AC5B" w:rsidR="0007539E" w:rsidRPr="009F0577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Draw General schematic</w:t>
            </w:r>
          </w:p>
        </w:tc>
        <w:tc>
          <w:tcPr>
            <w:tcW w:w="294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5C71AA9D" w14:textId="1D637904" w:rsidR="0007539E" w:rsidRPr="009F0577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Draw the schematic of the controller without any specific values for resistors or capacitors, using Proteus</w:t>
            </w:r>
          </w:p>
        </w:tc>
        <w:tc>
          <w:tcPr>
            <w:tcW w:w="9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14:paraId="0FAB433F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14:paraId="383F852E" w14:textId="77777777" w:rsidR="0007539E" w:rsidRPr="009F0577" w:rsidRDefault="0007539E" w:rsidP="00766D11">
            <w:pPr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7E4FF8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72B419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17F56FB" w14:textId="6DC4C484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D38A5F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143B2D9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D30F88F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ABC7BF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BEC698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7984B3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88B20D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C772B4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42C4EAF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1777A05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34FC8F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6DD293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D81C32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629335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5A29D7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A7ECAE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D3B958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1E4350F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D4523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E0F074B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249F557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85DCD0F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747D04F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375AB0A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51C0081" w14:textId="0E789841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600F9F9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1956286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26C9F" w:rsidRPr="00E32805" w14:paraId="33FBD74C" w14:textId="18F71BB1" w:rsidTr="00202B06">
        <w:trPr>
          <w:trHeight w:val="432"/>
        </w:trPr>
        <w:tc>
          <w:tcPr>
            <w:tcW w:w="59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center"/>
          </w:tcPr>
          <w:p w14:paraId="46B966EF" w14:textId="73567826" w:rsidR="0007539E" w:rsidRPr="009F0577" w:rsidRDefault="006F3A5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07539E">
              <w:rPr>
                <w:sz w:val="18"/>
                <w:szCs w:val="18"/>
              </w:rPr>
              <w:t>.2</w:t>
            </w:r>
          </w:p>
        </w:tc>
        <w:tc>
          <w:tcPr>
            <w:tcW w:w="21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AEB8F6" w14:textId="5DFC84EB" w:rsidR="0007539E" w:rsidRPr="009F0577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Calculate specific component values</w:t>
            </w:r>
          </w:p>
        </w:tc>
        <w:tc>
          <w:tcPr>
            <w:tcW w:w="2941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36FAA2EA" w14:textId="0B873F0F" w:rsidR="0007539E" w:rsidRPr="009F0577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Calculate component values and add them to schematic </w:t>
            </w:r>
          </w:p>
        </w:tc>
        <w:tc>
          <w:tcPr>
            <w:tcW w:w="92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14:paraId="4848B3E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14:paraId="282AE7BC" w14:textId="77777777" w:rsidR="0007539E" w:rsidRPr="009F0577" w:rsidRDefault="0007539E" w:rsidP="00766D11">
            <w:pPr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108D4F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ADECE0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092317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3807D0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349EE8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650A19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E53CA9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8FC73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9D96F7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595881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49290D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5CAF0E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587B5E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0259B09E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45D9472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B8AC3D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588BDF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9EC8DE9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30D140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7C688C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67AA05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965730F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3D15EF4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7CF7F6E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274068B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6858560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D217B39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D3674EA" w14:textId="5B48A652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D194717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AEE17E9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26C9F" w:rsidRPr="00E32805" w14:paraId="42D9A7A3" w14:textId="3DEB2885" w:rsidTr="00A86752">
        <w:trPr>
          <w:trHeight w:val="432"/>
        </w:trPr>
        <w:tc>
          <w:tcPr>
            <w:tcW w:w="591" w:type="dxa"/>
            <w:tcBorders>
              <w:top w:val="nil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nil"/>
            </w:tcBorders>
            <w:vAlign w:val="center"/>
          </w:tcPr>
          <w:p w14:paraId="5F7F5812" w14:textId="0EA0D3DE" w:rsidR="0007539E" w:rsidRPr="009F0577" w:rsidRDefault="006F3A5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07539E">
              <w:rPr>
                <w:sz w:val="18"/>
                <w:szCs w:val="18"/>
              </w:rPr>
              <w:t>.3</w:t>
            </w:r>
          </w:p>
        </w:tc>
        <w:tc>
          <w:tcPr>
            <w:tcW w:w="2127" w:type="dxa"/>
            <w:tcBorders>
              <w:top w:val="nil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single" w:sz="4" w:space="0" w:color="BFBFBF" w:themeColor="background1" w:themeShade="BF"/>
            </w:tcBorders>
            <w:vAlign w:val="center"/>
          </w:tcPr>
          <w:p w14:paraId="3362A619" w14:textId="2245120B" w:rsidR="0007539E" w:rsidRPr="009F0577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using breadboards</w:t>
            </w:r>
          </w:p>
        </w:tc>
        <w:tc>
          <w:tcPr>
            <w:tcW w:w="2941" w:type="dxa"/>
            <w:tcBorders>
              <w:top w:val="nil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6A8AD4B6" w14:textId="4A0330AF" w:rsidR="0007539E" w:rsidRPr="009F0577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schematic using breadboards to ensure everything works as intended</w:t>
            </w:r>
          </w:p>
        </w:tc>
        <w:tc>
          <w:tcPr>
            <w:tcW w:w="927" w:type="dxa"/>
            <w:tcBorders>
              <w:top w:val="nil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14:paraId="6B0F3CD5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14:paraId="429D94BD" w14:textId="77777777" w:rsidR="0007539E" w:rsidRPr="009F0577" w:rsidRDefault="0007539E" w:rsidP="00766D11">
            <w:pPr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top w:val="nil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25FFD1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77D1A7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56C5F0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985902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3F87D3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EE783C9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2B79EB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94FE31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8C6B2D5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9C75CEF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045289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8324A8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C61B63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B985D6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F4346AE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2FB3F0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BADC3C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43BEFF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A71FF05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2513B75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162CCC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06569689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6D5E5F7E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E6BB788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8485388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569562F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A65895F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A49B2F8" w14:textId="127555B4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690A749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17E5A93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26C9F" w:rsidRPr="00E32805" w14:paraId="4D81B102" w14:textId="47ABA408" w:rsidTr="00A360B4">
        <w:trPr>
          <w:trHeight w:val="432"/>
        </w:trPr>
        <w:tc>
          <w:tcPr>
            <w:tcW w:w="591" w:type="dxa"/>
            <w:tcBorders>
              <w:top w:val="nil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nil"/>
            </w:tcBorders>
            <w:vAlign w:val="center"/>
          </w:tcPr>
          <w:p w14:paraId="43FF796C" w14:textId="4F774044" w:rsidR="0007539E" w:rsidRPr="009F0577" w:rsidRDefault="006F3A5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07539E">
              <w:rPr>
                <w:sz w:val="18"/>
                <w:szCs w:val="18"/>
              </w:rPr>
              <w:t>.4</w:t>
            </w:r>
          </w:p>
        </w:tc>
        <w:tc>
          <w:tcPr>
            <w:tcW w:w="2127" w:type="dxa"/>
            <w:tcBorders>
              <w:top w:val="nil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single" w:sz="4" w:space="0" w:color="BFBFBF" w:themeColor="background1" w:themeShade="BF"/>
            </w:tcBorders>
            <w:vAlign w:val="center"/>
          </w:tcPr>
          <w:p w14:paraId="3AE1FED3" w14:textId="5D11E46B" w:rsidR="0007539E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 PCB layout</w:t>
            </w:r>
          </w:p>
        </w:tc>
        <w:tc>
          <w:tcPr>
            <w:tcW w:w="2941" w:type="dxa"/>
            <w:tcBorders>
              <w:top w:val="nil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0AF9AF49" w14:textId="12C81BC6" w:rsidR="0007539E" w:rsidRPr="009F0577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Design the corresponding PCB for the schematic using Proteus and prepare file for PCB production </w:t>
            </w:r>
          </w:p>
        </w:tc>
        <w:tc>
          <w:tcPr>
            <w:tcW w:w="927" w:type="dxa"/>
            <w:tcBorders>
              <w:top w:val="nil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7C633B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9BA2BFF" w14:textId="77777777" w:rsidR="0007539E" w:rsidRPr="009F0577" w:rsidRDefault="0007539E" w:rsidP="00766D11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nil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636CAE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12BDB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D05A99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D47ECF5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B5A4A7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1E6D04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ED11DF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7777555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CDD073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66B5BF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B40465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8198595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6269EB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2A48AEF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D72B73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4EC4C6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83C8AB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5A1C91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AAC964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A0E05A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6FC763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E4F266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58A0208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7FCBAEA0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7DF18284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8F0A2B4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65EF8CE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584F7E1" w14:textId="6115A4C5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8329141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EC093DC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26C9F" w:rsidRPr="00E32805" w14:paraId="2E45950E" w14:textId="27ACB475" w:rsidTr="00A360B4">
        <w:trPr>
          <w:trHeight w:val="432"/>
        </w:trPr>
        <w:tc>
          <w:tcPr>
            <w:tcW w:w="591" w:type="dxa"/>
            <w:tcBorders>
              <w:top w:val="nil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nil"/>
            </w:tcBorders>
            <w:vAlign w:val="center"/>
          </w:tcPr>
          <w:p w14:paraId="28CE9F0D" w14:textId="28C3625E" w:rsidR="0007539E" w:rsidRDefault="006F3A5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07539E">
              <w:rPr>
                <w:sz w:val="18"/>
                <w:szCs w:val="18"/>
              </w:rPr>
              <w:t>.5</w:t>
            </w:r>
          </w:p>
        </w:tc>
        <w:tc>
          <w:tcPr>
            <w:tcW w:w="2127" w:type="dxa"/>
            <w:tcBorders>
              <w:top w:val="nil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single" w:sz="4" w:space="0" w:color="BFBFBF" w:themeColor="background1" w:themeShade="BF"/>
            </w:tcBorders>
            <w:vAlign w:val="center"/>
          </w:tcPr>
          <w:p w14:paraId="19B8908A" w14:textId="2E42E2C6" w:rsidR="0007539E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Assemble PCB</w:t>
            </w:r>
          </w:p>
        </w:tc>
        <w:tc>
          <w:tcPr>
            <w:tcW w:w="2941" w:type="dxa"/>
            <w:tcBorders>
              <w:top w:val="nil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588DB74D" w14:textId="4D320B01" w:rsidR="0007539E" w:rsidRPr="009F0577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Once PCB has been produced, solder and assemble the controller with the components</w:t>
            </w:r>
          </w:p>
        </w:tc>
        <w:tc>
          <w:tcPr>
            <w:tcW w:w="927" w:type="dxa"/>
            <w:tcBorders>
              <w:top w:val="nil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FBDF58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9C16935" w14:textId="77777777" w:rsidR="0007539E" w:rsidRDefault="0007539E" w:rsidP="00766D11">
            <w:pPr>
              <w:rPr>
                <w:rFonts w:cs="Calibri"/>
                <w:color w:val="000000"/>
                <w:sz w:val="18"/>
                <w:szCs w:val="18"/>
              </w:rPr>
            </w:pPr>
          </w:p>
          <w:p w14:paraId="45809C0C" w14:textId="23F9305F" w:rsidR="0007539E" w:rsidRPr="009F0577" w:rsidRDefault="0007539E" w:rsidP="00766D11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nil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1EF630E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7B8031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95BCF6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2300C1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84CA34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F1FA06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B583959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29CE73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85E372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177237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2988AF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116D29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3997D3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2656DB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82ED66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7E40DD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2F43545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DAC601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8EE81B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0F3D20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4CE24E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3696B4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2392410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319DCC9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B03FA16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1D6DFC4D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5604712C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956BA28" w14:textId="605FCB3B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555DB2D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793B02A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26C9F" w:rsidRPr="00E32805" w14:paraId="216338C4" w14:textId="59501F4C" w:rsidTr="00A360B4">
        <w:trPr>
          <w:trHeight w:val="432"/>
        </w:trPr>
        <w:tc>
          <w:tcPr>
            <w:tcW w:w="591" w:type="dxa"/>
            <w:tcBorders>
              <w:top w:val="nil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nil"/>
            </w:tcBorders>
            <w:vAlign w:val="center"/>
          </w:tcPr>
          <w:p w14:paraId="04819718" w14:textId="6D7F54FC" w:rsidR="0007539E" w:rsidRDefault="006F3A5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07539E">
              <w:rPr>
                <w:sz w:val="18"/>
                <w:szCs w:val="18"/>
              </w:rPr>
              <w:t>.6</w:t>
            </w:r>
          </w:p>
        </w:tc>
        <w:tc>
          <w:tcPr>
            <w:tcW w:w="2127" w:type="dxa"/>
            <w:tcBorders>
              <w:top w:val="nil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single" w:sz="4" w:space="0" w:color="BFBFBF" w:themeColor="background1" w:themeShade="BF"/>
            </w:tcBorders>
            <w:vAlign w:val="center"/>
          </w:tcPr>
          <w:p w14:paraId="7A8E2D1C" w14:textId="7B9CEDC5" w:rsidR="0007539E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Controller</w:t>
            </w:r>
          </w:p>
        </w:tc>
        <w:tc>
          <w:tcPr>
            <w:tcW w:w="2941" w:type="dxa"/>
            <w:tcBorders>
              <w:top w:val="nil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3B65909F" w14:textId="2F152FCB" w:rsidR="0007539E" w:rsidRPr="009F0577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the assembled controller by connecting using the USB and sending Grbl commands using terminal</w:t>
            </w:r>
          </w:p>
        </w:tc>
        <w:tc>
          <w:tcPr>
            <w:tcW w:w="927" w:type="dxa"/>
            <w:tcBorders>
              <w:top w:val="nil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269EA9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458AF77" w14:textId="77777777" w:rsidR="0007539E" w:rsidRPr="009F0577" w:rsidRDefault="0007539E" w:rsidP="00766D11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nil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9504C9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895EC2E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A927F9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134DC3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3F1954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5F7C5F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D71748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4907845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562DA5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C5FFFD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9E5F38F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5BD678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E3970D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CAA0CC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2B8AB4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190524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8B08B0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7D2E009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FE9851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CA32B1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AB87DC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2BEEBA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DD5605A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2A63091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DE51A30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8624C90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E6A3A47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5936A54A" w14:textId="753FDF66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7A74C76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1CD9F51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26C9F" w:rsidRPr="00E32805" w14:paraId="562EEC1A" w14:textId="2D2A6934" w:rsidTr="00202B06">
        <w:trPr>
          <w:trHeight w:val="432"/>
        </w:trPr>
        <w:tc>
          <w:tcPr>
            <w:tcW w:w="59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4B04D73" w14:textId="4ADABCF9" w:rsidR="0007539E" w:rsidRPr="008F0877" w:rsidRDefault="0007539E" w:rsidP="00766D11">
            <w:pPr>
              <w:rPr>
                <w:b/>
                <w:bCs/>
                <w:sz w:val="18"/>
                <w:szCs w:val="18"/>
              </w:rPr>
            </w:pPr>
            <w:r w:rsidRPr="008F0877">
              <w:rPr>
                <w:b/>
                <w:bCs/>
                <w:sz w:val="18"/>
                <w:szCs w:val="18"/>
              </w:rPr>
              <w:t>5.0</w:t>
            </w:r>
          </w:p>
        </w:tc>
        <w:tc>
          <w:tcPr>
            <w:tcW w:w="212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A980B40" w14:textId="315B778A" w:rsidR="0007539E" w:rsidRPr="008F0877" w:rsidRDefault="0007539E" w:rsidP="00766D11">
            <w:pPr>
              <w:rPr>
                <w:b/>
                <w:bCs/>
                <w:sz w:val="18"/>
                <w:szCs w:val="18"/>
              </w:rPr>
            </w:pPr>
            <w:r w:rsidRPr="52AD3590">
              <w:rPr>
                <w:b/>
                <w:bCs/>
                <w:sz w:val="18"/>
                <w:szCs w:val="18"/>
              </w:rPr>
              <w:t xml:space="preserve">Integrate Controller </w:t>
            </w:r>
            <w:proofErr w:type="gramStart"/>
            <w:r w:rsidRPr="52AD3590">
              <w:rPr>
                <w:b/>
                <w:bCs/>
                <w:sz w:val="18"/>
                <w:szCs w:val="18"/>
              </w:rPr>
              <w:t>With</w:t>
            </w:r>
            <w:proofErr w:type="gramEnd"/>
            <w:r w:rsidRPr="52AD3590">
              <w:rPr>
                <w:b/>
                <w:bCs/>
                <w:sz w:val="18"/>
                <w:szCs w:val="18"/>
              </w:rPr>
              <w:t xml:space="preserve"> CNC Test Rig</w:t>
            </w:r>
          </w:p>
        </w:tc>
        <w:tc>
          <w:tcPr>
            <w:tcW w:w="294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5F43AE5" w14:textId="77777777" w:rsidR="0007539E" w:rsidRPr="009F0577" w:rsidRDefault="0007539E" w:rsidP="00766D11">
            <w:pPr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5840FD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nil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660DB90" w14:textId="714A95BD" w:rsidR="0007539E" w:rsidRPr="009F0577" w:rsidRDefault="0007539E" w:rsidP="00766D11">
            <w:pPr>
              <w:rPr>
                <w:rFonts w:cs="Calibri"/>
                <w:color w:val="000000"/>
                <w:sz w:val="18"/>
                <w:szCs w:val="18"/>
              </w:rPr>
            </w:pPr>
            <w:r w:rsidRPr="005F3948">
              <w:rPr>
                <w:rFonts w:cs="Calibri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Jay Webb</w:t>
            </w:r>
          </w:p>
        </w:tc>
        <w:tc>
          <w:tcPr>
            <w:tcW w:w="11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CD3F416" w14:textId="668E68BF" w:rsidR="0007539E" w:rsidRPr="000A1754" w:rsidRDefault="0007539E" w:rsidP="00766D11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21/04/24</w:t>
            </w:r>
          </w:p>
        </w:tc>
        <w:tc>
          <w:tcPr>
            <w:tcW w:w="1168" w:type="dxa"/>
            <w:tcBorders>
              <w:top w:val="single" w:sz="4" w:space="0" w:color="A6A6A6" w:themeColor="background1" w:themeShade="A6"/>
              <w:left w:val="nil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A47C27D" w14:textId="22059AA8" w:rsidR="0007539E" w:rsidRPr="000A1754" w:rsidRDefault="0007539E" w:rsidP="00766D11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28/04/24</w:t>
            </w: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DFD0EB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02ABCD5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29AE0E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AB2566F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6AA9E5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A8A3EE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49C446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9F9733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1C5131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07A2F9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A80DD0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CACCE8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C7C0195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C55AA9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D7E274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BB52F6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0E831C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6CA4AF9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9AB2EB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72AF61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B537C46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2FF86BC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9379EB5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995906E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F8D8639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EAA9E85" w14:textId="12F5821E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BB158A6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F12C156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26C9F" w:rsidRPr="00E32805" w14:paraId="4DEEE55C" w14:textId="26E32D8B" w:rsidTr="00B4021A">
        <w:trPr>
          <w:trHeight w:val="432"/>
        </w:trPr>
        <w:tc>
          <w:tcPr>
            <w:tcW w:w="59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nil"/>
            </w:tcBorders>
            <w:vAlign w:val="center"/>
          </w:tcPr>
          <w:p w14:paraId="47696DA2" w14:textId="0BAA3032" w:rsidR="0007539E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</w:t>
            </w:r>
          </w:p>
        </w:tc>
        <w:tc>
          <w:tcPr>
            <w:tcW w:w="212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329FCA67" w14:textId="243EA10D" w:rsidR="0007539E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connections from controller to CNC</w:t>
            </w:r>
          </w:p>
        </w:tc>
        <w:tc>
          <w:tcPr>
            <w:tcW w:w="294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7249022" w14:textId="5631DFA5" w:rsidR="0007539E" w:rsidRPr="009F0577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 limit switches and motors on CNC to the controller</w:t>
            </w: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0BA437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4BB0146" w14:textId="77777777" w:rsidR="0007539E" w:rsidRPr="009F0577" w:rsidRDefault="0007539E" w:rsidP="00766D11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52CBA7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FFB220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0545CF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F7FA9C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FA111A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12F361F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B3BFFCE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7D152AF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45DDD09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FF59DD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CB495B9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6E0AD8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46DED49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834C9D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C2EDE3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D0EEF6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102B74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03D0FF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19AE215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DE0078F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68EEF9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4892F7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178D5F1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2F78B44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53768ED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081FE77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0D37ACF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CCFEFB0" w14:textId="4547068F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3C85299B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4570409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26C9F" w:rsidRPr="00E32805" w14:paraId="33F1BF68" w14:textId="1C65871A" w:rsidTr="00B4021A">
        <w:trPr>
          <w:trHeight w:val="432"/>
        </w:trPr>
        <w:tc>
          <w:tcPr>
            <w:tcW w:w="59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nil"/>
            </w:tcBorders>
            <w:vAlign w:val="center"/>
          </w:tcPr>
          <w:p w14:paraId="16AAC776" w14:textId="241CD523" w:rsidR="0007539E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</w:t>
            </w:r>
          </w:p>
        </w:tc>
        <w:tc>
          <w:tcPr>
            <w:tcW w:w="212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30B2A63A" w14:textId="26F7B24E" w:rsidR="0007539E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machine parameters into controller</w:t>
            </w:r>
          </w:p>
        </w:tc>
        <w:tc>
          <w:tcPr>
            <w:tcW w:w="294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09FC6ED" w14:textId="16FBA759" w:rsidR="0007539E" w:rsidRPr="009F0577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parameters such as table size, hard limits enabled, motor parameters </w:t>
            </w:r>
            <w:proofErr w:type="spellStart"/>
            <w:r>
              <w:rPr>
                <w:sz w:val="18"/>
                <w:szCs w:val="18"/>
              </w:rPr>
              <w:t>etc</w:t>
            </w:r>
            <w:proofErr w:type="spellEnd"/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C9F535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74D9B0F" w14:textId="77777777" w:rsidR="0007539E" w:rsidRPr="009F0577" w:rsidRDefault="0007539E" w:rsidP="00766D11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7424F7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5F03B5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C22272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545621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1D081B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70D2B4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F4184C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F8EAAA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3631B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D1D4FC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889940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0FFABA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B67FB0E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F17316F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7D0582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ED2881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DBABAF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FA421F9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6B831C9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35ACE2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DA46C3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7D93C7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A9C71D5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224363E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0AC2C42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B44DB2F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BB41C55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DA0E283" w14:textId="08CB5622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355AC3AF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DFCB573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26C9F" w:rsidRPr="00E32805" w14:paraId="798C6A5D" w14:textId="5B721EA8" w:rsidTr="00B4021A">
        <w:trPr>
          <w:trHeight w:val="432"/>
        </w:trPr>
        <w:tc>
          <w:tcPr>
            <w:tcW w:w="59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nil"/>
            </w:tcBorders>
            <w:vAlign w:val="center"/>
          </w:tcPr>
          <w:p w14:paraId="61A1CFED" w14:textId="593FF2D0" w:rsidR="0007539E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5.3</w:t>
            </w:r>
          </w:p>
        </w:tc>
        <w:tc>
          <w:tcPr>
            <w:tcW w:w="212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17B29B94" w14:textId="4C8DE7DF" w:rsidR="0007539E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G-code for correct operation </w:t>
            </w:r>
          </w:p>
        </w:tc>
        <w:tc>
          <w:tcPr>
            <w:tcW w:w="294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A07467F" w14:textId="5F8283A3" w:rsidR="0007539E" w:rsidRPr="009F0577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Gcode and ensure correct movement to corresponding gcode</w:t>
            </w: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42845C9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80A0D14" w14:textId="77777777" w:rsidR="0007539E" w:rsidRPr="009F0577" w:rsidRDefault="0007539E" w:rsidP="00766D11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4A4A909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BF57FE9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438C59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1020C2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699E2A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899057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172CC1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C0C7AD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5D1D7A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E4A44E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242571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612F86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0D0370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EDABB9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85B595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37FFF9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07DA75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F8979C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81120C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423648F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CD59BD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9C945E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68EAD4C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5CA796E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80F083E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74DF93D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63AD6CE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E8422E6" w14:textId="20BF4EB2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7E96AA78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40EF2DD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26C9F" w:rsidRPr="00E32805" w14:paraId="2C566EE4" w14:textId="0B2C242E" w:rsidTr="00B4021A">
        <w:trPr>
          <w:trHeight w:val="432"/>
        </w:trPr>
        <w:tc>
          <w:tcPr>
            <w:tcW w:w="59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nil"/>
            </w:tcBorders>
            <w:vAlign w:val="center"/>
          </w:tcPr>
          <w:p w14:paraId="3230DAE2" w14:textId="68A18E20" w:rsidR="0007539E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5.4</w:t>
            </w:r>
          </w:p>
        </w:tc>
        <w:tc>
          <w:tcPr>
            <w:tcW w:w="212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1749D663" w14:textId="458CB16B" w:rsidR="0007539E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Configure homing sequence on controller for demo</w:t>
            </w:r>
          </w:p>
        </w:tc>
        <w:tc>
          <w:tcPr>
            <w:tcW w:w="294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6B255FB" w14:textId="71B91DE6" w:rsidR="0007539E" w:rsidRPr="009F0577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Configure homing sequence, auto enabling the limit switches and then ‘backing off’ a specified distance</w:t>
            </w: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29932A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A385063" w14:textId="77777777" w:rsidR="0007539E" w:rsidRPr="009F0577" w:rsidRDefault="0007539E" w:rsidP="00766D11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D70B025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722658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D9E40C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B276CA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281220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F02758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C647F5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676BDDE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45ED88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5A45AB9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D395C3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C92E71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AB76F9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A40A35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CC7E069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F8C36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46D4D8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043879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9B6508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23C113F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56EA5A9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0D5FCF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A092DD6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991957A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F7F92BF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902380F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5FD2AD8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658C0A" w14:textId="214382C9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21E6C7B2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774B747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26C9F" w:rsidRPr="00E32805" w14:paraId="5DD85587" w14:textId="25A8768D" w:rsidTr="00202B06">
        <w:trPr>
          <w:trHeight w:val="432"/>
        </w:trPr>
        <w:tc>
          <w:tcPr>
            <w:tcW w:w="59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nil"/>
            </w:tcBorders>
            <w:shd w:val="clear" w:color="auto" w:fill="D9D9D9" w:themeFill="background1" w:themeFillShade="D9"/>
            <w:vAlign w:val="center"/>
          </w:tcPr>
          <w:p w14:paraId="08589B74" w14:textId="07064162" w:rsidR="0007539E" w:rsidRPr="008F0877" w:rsidRDefault="0007539E" w:rsidP="00766D11">
            <w:pPr>
              <w:rPr>
                <w:b/>
                <w:bCs/>
                <w:sz w:val="18"/>
                <w:szCs w:val="18"/>
              </w:rPr>
            </w:pPr>
            <w:r w:rsidRPr="008F0877">
              <w:rPr>
                <w:b/>
                <w:bCs/>
                <w:sz w:val="18"/>
                <w:szCs w:val="18"/>
              </w:rPr>
              <w:t>6.0</w:t>
            </w:r>
          </w:p>
        </w:tc>
        <w:tc>
          <w:tcPr>
            <w:tcW w:w="212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A505FAC" w14:textId="501B8A1B" w:rsidR="0007539E" w:rsidRPr="008F0877" w:rsidRDefault="0007539E" w:rsidP="00766D11">
            <w:pPr>
              <w:rPr>
                <w:b/>
                <w:bCs/>
                <w:sz w:val="18"/>
                <w:szCs w:val="18"/>
              </w:rPr>
            </w:pPr>
            <w:r w:rsidRPr="008F0877">
              <w:rPr>
                <w:b/>
                <w:bCs/>
                <w:sz w:val="18"/>
                <w:szCs w:val="18"/>
              </w:rPr>
              <w:t>Project Management</w:t>
            </w:r>
          </w:p>
        </w:tc>
        <w:tc>
          <w:tcPr>
            <w:tcW w:w="294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nil"/>
            </w:tcBorders>
            <w:shd w:val="clear" w:color="auto" w:fill="D9D9D9" w:themeFill="background1" w:themeFillShade="D9"/>
            <w:vAlign w:val="center"/>
          </w:tcPr>
          <w:p w14:paraId="08731B9C" w14:textId="77777777" w:rsidR="0007539E" w:rsidRPr="009F0577" w:rsidRDefault="0007539E" w:rsidP="00766D11">
            <w:pPr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2F6E625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4E7F54E" w14:textId="4EA54EE8" w:rsidR="0007539E" w:rsidRPr="009F0577" w:rsidRDefault="0007539E" w:rsidP="00766D11">
            <w:pPr>
              <w:rPr>
                <w:rFonts w:cs="Calibri"/>
                <w:color w:val="000000"/>
                <w:sz w:val="18"/>
                <w:szCs w:val="18"/>
              </w:rPr>
            </w:pPr>
            <w:r w:rsidRPr="005F3948">
              <w:rPr>
                <w:rFonts w:cs="Calibri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Jay Webb</w:t>
            </w:r>
          </w:p>
        </w:tc>
        <w:tc>
          <w:tcPr>
            <w:tcW w:w="11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1BA7F57" w14:textId="40158D02" w:rsidR="0007539E" w:rsidRPr="00EF7466" w:rsidRDefault="0007539E" w:rsidP="00766D11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1</w:t>
            </w:r>
            <w:r w:rsidR="00C558BD">
              <w:rPr>
                <w:rFonts w:cs="Calibri"/>
                <w:b/>
                <w:bCs/>
                <w:color w:val="000000"/>
                <w:sz w:val="18"/>
                <w:szCs w:val="18"/>
              </w:rPr>
              <w:t>0</w:t>
            </w: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/2023</w:t>
            </w:r>
          </w:p>
        </w:tc>
        <w:tc>
          <w:tcPr>
            <w:tcW w:w="116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AB3E375" w14:textId="690EB879" w:rsidR="0007539E" w:rsidRPr="00CF7293" w:rsidRDefault="0007539E" w:rsidP="00766D11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1/05/24</w:t>
            </w: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229B17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48A9B7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47A1D2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BBC8E7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BB1973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703C15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61C4F8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724386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395788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83D9F1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F0D439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AE6089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5E4468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1724909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868CD9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7A4D6E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9D43D39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E3D724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655B49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0FE7B99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3736098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32D9D0F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FF18DB0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F7F53C7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7C753D3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F7F6FE3" w14:textId="0E499434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5389146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AD8B47F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26C9F" w:rsidRPr="00E32805" w14:paraId="0F81427E" w14:textId="14B5160A" w:rsidTr="00202B06">
        <w:trPr>
          <w:trHeight w:val="432"/>
        </w:trPr>
        <w:tc>
          <w:tcPr>
            <w:tcW w:w="59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14:paraId="7788E389" w14:textId="354F91F7" w:rsidR="0007539E" w:rsidRPr="00814DDA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</w:t>
            </w:r>
          </w:p>
        </w:tc>
        <w:tc>
          <w:tcPr>
            <w:tcW w:w="212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98DE499" w14:textId="7C07DB2C" w:rsidR="0007539E" w:rsidRPr="00814DDA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Research</w:t>
            </w:r>
          </w:p>
        </w:tc>
        <w:tc>
          <w:tcPr>
            <w:tcW w:w="294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14:paraId="338795BA" w14:textId="77777777" w:rsidR="0007539E" w:rsidRPr="009F0577" w:rsidRDefault="0007539E" w:rsidP="00766D11">
            <w:pPr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387D9B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nil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DB8E0FB" w14:textId="77777777" w:rsidR="0007539E" w:rsidRPr="009F0577" w:rsidRDefault="0007539E" w:rsidP="00766D11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89BD55F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6A6A6" w:themeColor="background1" w:themeShade="A6"/>
              <w:left w:val="nil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D5595B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275CB4FE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A983A4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CFFC27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D4AD9E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C15646E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BBACEA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8972F9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B0999E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A62424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694A3D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F5D212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2CCBC2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35B74B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698978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6FAA96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941C29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AD1E8C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1DAF0CF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754ED9E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02CBDF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7660C52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5ACB96A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C14D1DF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4963291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8DF143C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3F08250" w14:textId="34D9F6D5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B449220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21B4891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26C9F" w:rsidRPr="00E32805" w14:paraId="404AD92A" w14:textId="717537B0" w:rsidTr="00E545C6">
        <w:trPr>
          <w:trHeight w:val="432"/>
        </w:trPr>
        <w:tc>
          <w:tcPr>
            <w:tcW w:w="59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  <w:vAlign w:val="center"/>
          </w:tcPr>
          <w:p w14:paraId="04A0FD3D" w14:textId="22D53BB6" w:rsidR="0007539E" w:rsidRPr="00814DDA" w:rsidRDefault="0007539E" w:rsidP="00766D11">
            <w:pPr>
              <w:rPr>
                <w:sz w:val="18"/>
                <w:szCs w:val="18"/>
              </w:rPr>
            </w:pPr>
            <w:r w:rsidRPr="00814DDA">
              <w:rPr>
                <w:sz w:val="18"/>
                <w:szCs w:val="18"/>
              </w:rPr>
              <w:t>6.2</w:t>
            </w:r>
          </w:p>
        </w:tc>
        <w:tc>
          <w:tcPr>
            <w:tcW w:w="212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F1FB865" w14:textId="2A487F59" w:rsidR="0007539E" w:rsidRPr="00814DDA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Proposal</w:t>
            </w:r>
          </w:p>
        </w:tc>
        <w:tc>
          <w:tcPr>
            <w:tcW w:w="294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  <w:vAlign w:val="center"/>
          </w:tcPr>
          <w:p w14:paraId="6EF1CD1C" w14:textId="77777777" w:rsidR="0007539E" w:rsidRPr="009F0577" w:rsidRDefault="0007539E" w:rsidP="00766D11">
            <w:pPr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D56A3E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FD9E08F" w14:textId="77777777" w:rsidR="0007539E" w:rsidRPr="009F0577" w:rsidRDefault="0007539E" w:rsidP="00766D11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4887E0E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358AA1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2B82076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3661D19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1B2F81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9E4102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D4B74F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2D208CF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EA8BD1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A6A4D8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B2C324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99143D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4E3EFC9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772CEB5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A70C3AE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30FC07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E56FE9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A72395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B0E2E2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A0C369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1977589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A84B61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7D38EE7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F6204CB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533D16F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8DE59EE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B03559E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876D1DC" w14:textId="09960325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1784E61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8E65539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26C9F" w:rsidRPr="00E32805" w14:paraId="741EFAA1" w14:textId="34006370" w:rsidTr="00BF13A4">
        <w:trPr>
          <w:trHeight w:val="432"/>
        </w:trPr>
        <w:tc>
          <w:tcPr>
            <w:tcW w:w="59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  <w:vAlign w:val="center"/>
          </w:tcPr>
          <w:p w14:paraId="46729B0B" w14:textId="28B336BE" w:rsidR="0007539E" w:rsidRPr="00814DDA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</w:t>
            </w:r>
          </w:p>
        </w:tc>
        <w:tc>
          <w:tcPr>
            <w:tcW w:w="212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5B2BEF4" w14:textId="64198AA9" w:rsidR="0007539E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Risk Assessment</w:t>
            </w:r>
          </w:p>
        </w:tc>
        <w:tc>
          <w:tcPr>
            <w:tcW w:w="294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  <w:vAlign w:val="center"/>
          </w:tcPr>
          <w:p w14:paraId="255454D5" w14:textId="7A5292EB" w:rsidR="0007539E" w:rsidRPr="009F0577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 Risk assessment for the project</w:t>
            </w: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F47401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B720ACB" w14:textId="77777777" w:rsidR="0007539E" w:rsidRPr="009F0577" w:rsidRDefault="0007539E" w:rsidP="00766D11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114EB2F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A8F30F5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255FA6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7773FB4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77B1BDF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8E90E7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DC6D2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6554CE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1746055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8A0870E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169E65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6B5C78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6B3996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310A95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13DF6F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137C1E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315F3B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C345E1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009AC3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E214F8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EF44D0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D3ACEDF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FC170E4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43EABEF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E9269DD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24D37AC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5FBA313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683A297" w14:textId="7FDD4060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3A653CB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DF37CAF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26C9F" w:rsidRPr="00E32805" w14:paraId="72ACC2CC" w14:textId="5461152C" w:rsidTr="00E545C6">
        <w:trPr>
          <w:trHeight w:val="432"/>
        </w:trPr>
        <w:tc>
          <w:tcPr>
            <w:tcW w:w="59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  <w:vAlign w:val="center"/>
          </w:tcPr>
          <w:p w14:paraId="522E9CCE" w14:textId="0F3AC2CA" w:rsidR="0007539E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6.4</w:t>
            </w:r>
          </w:p>
        </w:tc>
        <w:tc>
          <w:tcPr>
            <w:tcW w:w="212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14276CE" w14:textId="037B12FF" w:rsidR="0007539E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Background Research</w:t>
            </w:r>
          </w:p>
        </w:tc>
        <w:tc>
          <w:tcPr>
            <w:tcW w:w="294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  <w:vAlign w:val="center"/>
          </w:tcPr>
          <w:p w14:paraId="4DD4B339" w14:textId="77777777" w:rsidR="0007539E" w:rsidRPr="009F0577" w:rsidRDefault="0007539E" w:rsidP="00766D11">
            <w:pPr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3EC6B3E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FDB2C0C" w14:textId="77777777" w:rsidR="0007539E" w:rsidRPr="009F0577" w:rsidRDefault="0007539E" w:rsidP="00766D11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635B26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509344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7D26E64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585DEA7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25F8D6F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565C4FC5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2E6D2AAF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2D0B478E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24C4CD1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2CFD595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E58C129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DF70CF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9B9867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D67A319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BE8CE3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D3B456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5E185C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7D5566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E6112C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D1A0FD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BDEAA1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830C97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EF556CB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A1A0A8E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88353AD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3D569EF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12DE53B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08D1108" w14:textId="334174E3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8FD6BBF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B7611ED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26C9F" w:rsidRPr="00E32805" w14:paraId="5B97B33C" w14:textId="2E85AF5D" w:rsidTr="006C3EB8">
        <w:trPr>
          <w:trHeight w:val="432"/>
        </w:trPr>
        <w:tc>
          <w:tcPr>
            <w:tcW w:w="59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  <w:vAlign w:val="center"/>
          </w:tcPr>
          <w:p w14:paraId="63722562" w14:textId="38211018" w:rsidR="0007539E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6.5</w:t>
            </w:r>
          </w:p>
        </w:tc>
        <w:tc>
          <w:tcPr>
            <w:tcW w:w="212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D110B00" w14:textId="252ADF98" w:rsidR="0007539E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Components </w:t>
            </w:r>
          </w:p>
        </w:tc>
        <w:tc>
          <w:tcPr>
            <w:tcW w:w="294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  <w:vAlign w:val="center"/>
          </w:tcPr>
          <w:p w14:paraId="01DFD625" w14:textId="77777777" w:rsidR="0007539E" w:rsidRPr="009F0577" w:rsidRDefault="0007539E" w:rsidP="00766D11">
            <w:pPr>
              <w:rPr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327067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B2EA4A0" w14:textId="77777777" w:rsidR="0007539E" w:rsidRPr="009F0577" w:rsidRDefault="0007539E" w:rsidP="00766D11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76E3F8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B86D83F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F22F33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AD9AF9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C3224A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AB3CFD5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F392A0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0ED80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781DA2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B9A2B8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484F0C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B16ADA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00FEC6E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DEE03D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F170F3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72AEF02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C4076E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01DD795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3E41EEE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1838C5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EAAE2EE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CD0A6B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07A7159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75F8ABD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CD4F533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4DD035D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B57FAFE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4BECFBA" w14:textId="0C866832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EF66D40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9A55967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26C9F" w:rsidRPr="00E32805" w14:paraId="2572A08E" w14:textId="10D39202" w:rsidTr="009E4790">
        <w:trPr>
          <w:trHeight w:val="432"/>
        </w:trPr>
        <w:tc>
          <w:tcPr>
            <w:tcW w:w="59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  <w:vAlign w:val="center"/>
          </w:tcPr>
          <w:p w14:paraId="7DAF7F20" w14:textId="569E646C" w:rsidR="0007539E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6.6</w:t>
            </w:r>
          </w:p>
        </w:tc>
        <w:tc>
          <w:tcPr>
            <w:tcW w:w="212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0ACF4F9" w14:textId="313889AA" w:rsidR="0007539E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</w:t>
            </w:r>
          </w:p>
        </w:tc>
        <w:tc>
          <w:tcPr>
            <w:tcW w:w="294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  <w:vAlign w:val="center"/>
          </w:tcPr>
          <w:p w14:paraId="163EC229" w14:textId="6A3D3B71" w:rsidR="0007539E" w:rsidRPr="009F0577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Write the project the report</w:t>
            </w: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0AB603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997A042" w14:textId="77777777" w:rsidR="0007539E" w:rsidRPr="009F0577" w:rsidRDefault="0007539E" w:rsidP="00766D11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8EBE23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C53106E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9AA36B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2029DFE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973EEF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FA4585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EDD17A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2E1680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C602F2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0FDD2DE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048F777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0EE73B3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57D79A2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05419699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403B298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38B5C20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2FE0EB5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62B16B4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4B6D7A9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420550C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60F95655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5871EBDF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0D4E5E67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69485D42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4C0FF416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5A865008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36673E62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11D2A47E" w14:textId="4776DF74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74FAAEEE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1F952075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26C9F" w:rsidRPr="00E32805" w14:paraId="27A81186" w14:textId="10741AD7" w:rsidTr="00DC12BF">
        <w:trPr>
          <w:trHeight w:val="432"/>
        </w:trPr>
        <w:tc>
          <w:tcPr>
            <w:tcW w:w="59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  <w:vAlign w:val="center"/>
          </w:tcPr>
          <w:p w14:paraId="176DF9A1" w14:textId="205320CC" w:rsidR="0007539E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6.7</w:t>
            </w:r>
          </w:p>
        </w:tc>
        <w:tc>
          <w:tcPr>
            <w:tcW w:w="212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10E466A" w14:textId="59506198" w:rsidR="0007539E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</w:t>
            </w:r>
          </w:p>
        </w:tc>
        <w:tc>
          <w:tcPr>
            <w:tcW w:w="294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  <w:vAlign w:val="center"/>
          </w:tcPr>
          <w:p w14:paraId="4BB041CD" w14:textId="23F285B3" w:rsidR="0007539E" w:rsidRPr="009F0577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video for the project</w:t>
            </w: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3D9218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BE7F987" w14:textId="77777777" w:rsidR="0007539E" w:rsidRPr="009F0577" w:rsidRDefault="0007539E" w:rsidP="00766D11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D5CA6CF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67802EE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51532F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951D52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36BDAD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BB74C7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1FE1DD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CCBB76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E48567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8290D55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9F15F6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BE4DC7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5EB6F7E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421049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1B9400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ADA81C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BB23180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E21AC6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CE0C2E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5A170E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D744FA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221041F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41B2EE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8003D4C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AA60FE5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E4C6764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4CEFBAA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1FBB6634" w14:textId="21E40CE2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356B82F3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51366BBE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26C9F" w:rsidRPr="00E32805" w14:paraId="19166695" w14:textId="727FADD5" w:rsidTr="00DC12BF">
        <w:trPr>
          <w:trHeight w:val="432"/>
        </w:trPr>
        <w:tc>
          <w:tcPr>
            <w:tcW w:w="59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14:paraId="0910DBB5" w14:textId="7C19CD9A" w:rsidR="0007539E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</w:t>
            </w:r>
          </w:p>
        </w:tc>
        <w:tc>
          <w:tcPr>
            <w:tcW w:w="212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6C9606E" w14:textId="4998D707" w:rsidR="0007539E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Poster</w:t>
            </w:r>
          </w:p>
        </w:tc>
        <w:tc>
          <w:tcPr>
            <w:tcW w:w="294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14:paraId="56854635" w14:textId="3EC3519F" w:rsidR="0007539E" w:rsidRPr="009F0577" w:rsidRDefault="0007539E" w:rsidP="0076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 a poster for the project</w:t>
            </w: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1E34ED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nil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853B9E4" w14:textId="77777777" w:rsidR="0007539E" w:rsidRPr="009F0577" w:rsidRDefault="0007539E" w:rsidP="00766D11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8" w:space="0" w:color="808080" w:themeColor="background1" w:themeShade="80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F0F0D0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6A6A6" w:themeColor="background1" w:themeShade="A6"/>
              <w:left w:val="nil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F72F3DF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8028C4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4CD3B1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060C863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BF4282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0B51DC4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F438F8A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DE688D6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01C47AB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7F6415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D36693F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B707545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44FBAA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1B933D2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905E93E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2D19CDC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E7B5348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C369CD7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62BB9F9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68A6571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6626DAD" w14:textId="77777777" w:rsidR="0007539E" w:rsidRPr="009F0577" w:rsidRDefault="0007539E" w:rsidP="00766D11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51AF53E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723775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BE040CD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A422D97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0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978F9E6" w14:textId="77777777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53DC3529" w14:textId="04DA659D" w:rsidR="0007539E" w:rsidRPr="009F0577" w:rsidRDefault="0007539E" w:rsidP="00E432D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92D050"/>
            <w:vAlign w:val="center"/>
          </w:tcPr>
          <w:p w14:paraId="5F377788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808080" w:themeColor="background1" w:themeShade="80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73CA916" w14:textId="77777777" w:rsidR="0007539E" w:rsidRPr="009F0577" w:rsidRDefault="0007539E" w:rsidP="0007539E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</w:tbl>
    <w:p w14:paraId="0E86FF3D" w14:textId="77777777" w:rsidR="009D75CE" w:rsidRPr="00C67FB4" w:rsidRDefault="009D75CE" w:rsidP="00E32805">
      <w:pPr>
        <w:spacing w:line="276" w:lineRule="auto"/>
        <w:outlineLvl w:val="0"/>
        <w:rPr>
          <w:bCs/>
          <w:color w:val="808080"/>
          <w:szCs w:val="20"/>
        </w:rPr>
        <w:sectPr w:rsidR="009D75CE" w:rsidRPr="00C67FB4" w:rsidSect="00E96128">
          <w:footerReference w:type="even" r:id="rId11"/>
          <w:footerReference w:type="default" r:id="rId12"/>
          <w:type w:val="continuous"/>
          <w:pgSz w:w="24480" w:h="15840"/>
          <w:pgMar w:top="612" w:right="567" w:bottom="558" w:left="720" w:header="720" w:footer="518" w:gutter="0"/>
          <w:cols w:space="144"/>
          <w:titlePg/>
          <w:docGrid w:linePitch="360"/>
        </w:sectPr>
      </w:pPr>
    </w:p>
    <w:p w14:paraId="6BFA7BD5" w14:textId="77777777" w:rsidR="002A6488" w:rsidRPr="00C67FB4" w:rsidRDefault="002A6488" w:rsidP="00512BD6">
      <w:pPr>
        <w:spacing w:line="276" w:lineRule="auto"/>
        <w:outlineLvl w:val="0"/>
        <w:rPr>
          <w:bCs/>
          <w:color w:val="808080"/>
          <w:szCs w:val="20"/>
        </w:rPr>
      </w:pPr>
    </w:p>
    <w:sectPr w:rsidR="002A6488" w:rsidRPr="00C67FB4" w:rsidSect="0005511C">
      <w:footerReference w:type="even" r:id="rId13"/>
      <w:footerReference w:type="default" r:id="rId14"/>
      <w:pgSz w:w="12240" w:h="15840"/>
      <w:pgMar w:top="432" w:right="720" w:bottom="432" w:left="720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9548E" w14:textId="77777777" w:rsidR="00C850E1" w:rsidRDefault="00C850E1" w:rsidP="00F36FE0">
      <w:r>
        <w:separator/>
      </w:r>
    </w:p>
  </w:endnote>
  <w:endnote w:type="continuationSeparator" w:id="0">
    <w:p w14:paraId="7BED6A0E" w14:textId="77777777" w:rsidR="00C850E1" w:rsidRDefault="00C850E1" w:rsidP="00F3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B1FF" w14:textId="77777777" w:rsidR="009F0577" w:rsidRDefault="009F0577" w:rsidP="00036FF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67CC6C02" w14:textId="77777777" w:rsidR="009F0577" w:rsidRDefault="009F0577" w:rsidP="00F36F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F4273" w14:textId="77777777" w:rsidR="009F0577" w:rsidRDefault="009F0577" w:rsidP="00F36FE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BEAE2" w14:textId="7BFFD2B2" w:rsidR="009F0577" w:rsidRDefault="009F0577" w:rsidP="00036FF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12BD6">
      <w:rPr>
        <w:rStyle w:val="PageNumber"/>
        <w:noProof/>
      </w:rPr>
      <w:t>1</w:t>
    </w:r>
    <w:r>
      <w:rPr>
        <w:rStyle w:val="PageNumber"/>
      </w:rPr>
      <w:fldChar w:fldCharType="end"/>
    </w:r>
  </w:p>
  <w:p w14:paraId="6A9ECACC" w14:textId="77777777" w:rsidR="009F0577" w:rsidRDefault="009F0577" w:rsidP="00F36FE0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D8980" w14:textId="77777777" w:rsidR="009F0577" w:rsidRDefault="009F0577" w:rsidP="00F36F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C1E35" w14:textId="77777777" w:rsidR="00C850E1" w:rsidRDefault="00C850E1" w:rsidP="00F36FE0">
      <w:r>
        <w:separator/>
      </w:r>
    </w:p>
  </w:footnote>
  <w:footnote w:type="continuationSeparator" w:id="0">
    <w:p w14:paraId="15C1B104" w14:textId="77777777" w:rsidR="00C850E1" w:rsidRDefault="00C850E1" w:rsidP="00F36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7A2CD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0CB6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24EAF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12C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75064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5CD4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404A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A6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94C1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3ACB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13698"/>
    <w:multiLevelType w:val="hybridMultilevel"/>
    <w:tmpl w:val="4448F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455154"/>
    <w:multiLevelType w:val="hybridMultilevel"/>
    <w:tmpl w:val="8B6C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B711125"/>
    <w:multiLevelType w:val="multilevel"/>
    <w:tmpl w:val="BEFE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D06950"/>
    <w:multiLevelType w:val="multilevel"/>
    <w:tmpl w:val="E3F2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C84DE0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27946"/>
    <w:multiLevelType w:val="hybridMultilevel"/>
    <w:tmpl w:val="A8FA0E22"/>
    <w:lvl w:ilvl="0" w:tplc="7E4EE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96110"/>
    <w:multiLevelType w:val="hybridMultilevel"/>
    <w:tmpl w:val="23921F8E"/>
    <w:lvl w:ilvl="0" w:tplc="202A6EAC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12BAB546">
      <w:start w:val="1"/>
      <w:numFmt w:val="lowerLetter"/>
      <w:lvlText w:val="%2."/>
      <w:lvlJc w:val="left"/>
      <w:pPr>
        <w:ind w:left="1440" w:hanging="360"/>
      </w:pPr>
      <w:rPr>
        <w:color w:val="595959"/>
      </w:rPr>
    </w:lvl>
    <w:lvl w:ilvl="2" w:tplc="E0941448">
      <w:start w:val="1"/>
      <w:numFmt w:val="lowerRoman"/>
      <w:lvlText w:val="%3."/>
      <w:lvlJc w:val="right"/>
      <w:pPr>
        <w:ind w:left="2160" w:hanging="180"/>
      </w:pPr>
      <w:rPr>
        <w:color w:val="595959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A6752"/>
    <w:multiLevelType w:val="hybridMultilevel"/>
    <w:tmpl w:val="ECE0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A58BF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423550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7C0603"/>
    <w:multiLevelType w:val="hybridMultilevel"/>
    <w:tmpl w:val="7F8A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53A0602"/>
    <w:multiLevelType w:val="hybridMultilevel"/>
    <w:tmpl w:val="4A9A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A485D"/>
    <w:multiLevelType w:val="hybridMultilevel"/>
    <w:tmpl w:val="A932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4D65D13"/>
    <w:multiLevelType w:val="hybridMultilevel"/>
    <w:tmpl w:val="D4B6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5556A45"/>
    <w:multiLevelType w:val="multilevel"/>
    <w:tmpl w:val="4A96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5E6C7E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7B59BF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2C24CE"/>
    <w:multiLevelType w:val="hybridMultilevel"/>
    <w:tmpl w:val="496C0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56FB0"/>
    <w:multiLevelType w:val="hybridMultilevel"/>
    <w:tmpl w:val="1648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8206716"/>
    <w:multiLevelType w:val="multilevel"/>
    <w:tmpl w:val="190A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9E64EA"/>
    <w:multiLevelType w:val="hybridMultilevel"/>
    <w:tmpl w:val="7236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F0B39CD"/>
    <w:multiLevelType w:val="multilevel"/>
    <w:tmpl w:val="6B30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AD4D16"/>
    <w:multiLevelType w:val="hybridMultilevel"/>
    <w:tmpl w:val="362A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C60E94"/>
    <w:multiLevelType w:val="multilevel"/>
    <w:tmpl w:val="CDF6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CA51DC"/>
    <w:multiLevelType w:val="hybridMultilevel"/>
    <w:tmpl w:val="4844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16666129">
    <w:abstractNumId w:val="9"/>
  </w:num>
  <w:num w:numId="2" w16cid:durableId="1158883135">
    <w:abstractNumId w:val="8"/>
  </w:num>
  <w:num w:numId="3" w16cid:durableId="1226405932">
    <w:abstractNumId w:val="7"/>
  </w:num>
  <w:num w:numId="4" w16cid:durableId="1765301978">
    <w:abstractNumId w:val="6"/>
  </w:num>
  <w:num w:numId="5" w16cid:durableId="2027947773">
    <w:abstractNumId w:val="5"/>
  </w:num>
  <w:num w:numId="6" w16cid:durableId="1212764183">
    <w:abstractNumId w:val="4"/>
  </w:num>
  <w:num w:numId="7" w16cid:durableId="1258363711">
    <w:abstractNumId w:val="3"/>
  </w:num>
  <w:num w:numId="8" w16cid:durableId="639190243">
    <w:abstractNumId w:val="2"/>
  </w:num>
  <w:num w:numId="9" w16cid:durableId="1441560693">
    <w:abstractNumId w:val="1"/>
  </w:num>
  <w:num w:numId="10" w16cid:durableId="1165054394">
    <w:abstractNumId w:val="0"/>
  </w:num>
  <w:num w:numId="11" w16cid:durableId="1146581708">
    <w:abstractNumId w:val="26"/>
  </w:num>
  <w:num w:numId="12" w16cid:durableId="42140235">
    <w:abstractNumId w:val="40"/>
  </w:num>
  <w:num w:numId="13" w16cid:durableId="873617012">
    <w:abstractNumId w:val="38"/>
  </w:num>
  <w:num w:numId="14" w16cid:durableId="2127039268">
    <w:abstractNumId w:val="20"/>
  </w:num>
  <w:num w:numId="15" w16cid:durableId="1959608513">
    <w:abstractNumId w:val="14"/>
  </w:num>
  <w:num w:numId="16" w16cid:durableId="1197088064">
    <w:abstractNumId w:val="25"/>
  </w:num>
  <w:num w:numId="17" w16cid:durableId="618684373">
    <w:abstractNumId w:val="32"/>
  </w:num>
  <w:num w:numId="18" w16cid:durableId="1531917583">
    <w:abstractNumId w:val="18"/>
  </w:num>
  <w:num w:numId="19" w16cid:durableId="1099908400">
    <w:abstractNumId w:val="16"/>
  </w:num>
  <w:num w:numId="20" w16cid:durableId="766191610">
    <w:abstractNumId w:val="33"/>
  </w:num>
  <w:num w:numId="21" w16cid:durableId="759058226">
    <w:abstractNumId w:val="17"/>
  </w:num>
  <w:num w:numId="22" w16cid:durableId="1988237697">
    <w:abstractNumId w:val="30"/>
  </w:num>
  <w:num w:numId="23" w16cid:durableId="1545367922">
    <w:abstractNumId w:val="41"/>
  </w:num>
  <w:num w:numId="24" w16cid:durableId="1669477519">
    <w:abstractNumId w:val="37"/>
  </w:num>
  <w:num w:numId="25" w16cid:durableId="1758861753">
    <w:abstractNumId w:val="13"/>
  </w:num>
  <w:num w:numId="26" w16cid:durableId="1808086132">
    <w:abstractNumId w:val="35"/>
  </w:num>
  <w:num w:numId="27" w16cid:durableId="1606186393">
    <w:abstractNumId w:val="12"/>
  </w:num>
  <w:num w:numId="28" w16cid:durableId="1545679498">
    <w:abstractNumId w:val="29"/>
  </w:num>
  <w:num w:numId="29" w16cid:durableId="825321003">
    <w:abstractNumId w:val="22"/>
  </w:num>
  <w:num w:numId="30" w16cid:durableId="680278722">
    <w:abstractNumId w:val="21"/>
  </w:num>
  <w:num w:numId="31" w16cid:durableId="291256460">
    <w:abstractNumId w:val="31"/>
  </w:num>
  <w:num w:numId="32" w16cid:durableId="473063226">
    <w:abstractNumId w:val="15"/>
  </w:num>
  <w:num w:numId="33" w16cid:durableId="1918589085">
    <w:abstractNumId w:val="39"/>
  </w:num>
  <w:num w:numId="34" w16cid:durableId="482353899">
    <w:abstractNumId w:val="10"/>
  </w:num>
  <w:num w:numId="35" w16cid:durableId="1387218373">
    <w:abstractNumId w:val="36"/>
  </w:num>
  <w:num w:numId="36" w16cid:durableId="1484005927">
    <w:abstractNumId w:val="24"/>
  </w:num>
  <w:num w:numId="37" w16cid:durableId="908808330">
    <w:abstractNumId w:val="42"/>
  </w:num>
  <w:num w:numId="38" w16cid:durableId="777874167">
    <w:abstractNumId w:val="19"/>
  </w:num>
  <w:num w:numId="39" w16cid:durableId="721639820">
    <w:abstractNumId w:val="11"/>
  </w:num>
  <w:num w:numId="40" w16cid:durableId="735710967">
    <w:abstractNumId w:val="23"/>
  </w:num>
  <w:num w:numId="41" w16cid:durableId="221061917">
    <w:abstractNumId w:val="27"/>
  </w:num>
  <w:num w:numId="42" w16cid:durableId="700209031">
    <w:abstractNumId w:val="28"/>
  </w:num>
  <w:num w:numId="43" w16cid:durableId="22171851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en-US" w:vendorID="64" w:dllVersion="0" w:nlCheck="1" w:checkStyle="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5F15"/>
    <w:rsid w:val="000013C8"/>
    <w:rsid w:val="0000214B"/>
    <w:rsid w:val="00010DAA"/>
    <w:rsid w:val="0001405C"/>
    <w:rsid w:val="00016F6D"/>
    <w:rsid w:val="00016F89"/>
    <w:rsid w:val="000237E2"/>
    <w:rsid w:val="00031AF7"/>
    <w:rsid w:val="00036FF2"/>
    <w:rsid w:val="000413A5"/>
    <w:rsid w:val="000477E3"/>
    <w:rsid w:val="0005511C"/>
    <w:rsid w:val="000614B5"/>
    <w:rsid w:val="00063CAD"/>
    <w:rsid w:val="00072DE4"/>
    <w:rsid w:val="0007539E"/>
    <w:rsid w:val="000A1754"/>
    <w:rsid w:val="000B3AA5"/>
    <w:rsid w:val="000C02F8"/>
    <w:rsid w:val="000C4DD4"/>
    <w:rsid w:val="000C585C"/>
    <w:rsid w:val="000C59B6"/>
    <w:rsid w:val="000C5A84"/>
    <w:rsid w:val="000D382A"/>
    <w:rsid w:val="000D4050"/>
    <w:rsid w:val="000D5F7F"/>
    <w:rsid w:val="000D7482"/>
    <w:rsid w:val="000E786A"/>
    <w:rsid w:val="000E7AF5"/>
    <w:rsid w:val="000F1D44"/>
    <w:rsid w:val="000F296F"/>
    <w:rsid w:val="00101BA9"/>
    <w:rsid w:val="00102924"/>
    <w:rsid w:val="001032AD"/>
    <w:rsid w:val="0011091C"/>
    <w:rsid w:val="00111C4F"/>
    <w:rsid w:val="00113DCB"/>
    <w:rsid w:val="00121D51"/>
    <w:rsid w:val="00125353"/>
    <w:rsid w:val="001304C4"/>
    <w:rsid w:val="001341E7"/>
    <w:rsid w:val="001472A1"/>
    <w:rsid w:val="00150B91"/>
    <w:rsid w:val="0015225A"/>
    <w:rsid w:val="001546C7"/>
    <w:rsid w:val="00172EE8"/>
    <w:rsid w:val="0017529E"/>
    <w:rsid w:val="001756CC"/>
    <w:rsid w:val="001848FC"/>
    <w:rsid w:val="001864CB"/>
    <w:rsid w:val="001962A6"/>
    <w:rsid w:val="001966E4"/>
    <w:rsid w:val="001A6BDE"/>
    <w:rsid w:val="001B02EA"/>
    <w:rsid w:val="001D317E"/>
    <w:rsid w:val="001E1863"/>
    <w:rsid w:val="001F0CD3"/>
    <w:rsid w:val="00200253"/>
    <w:rsid w:val="0020106D"/>
    <w:rsid w:val="00202B06"/>
    <w:rsid w:val="00206944"/>
    <w:rsid w:val="00206A92"/>
    <w:rsid w:val="002079EC"/>
    <w:rsid w:val="0021219B"/>
    <w:rsid w:val="00216373"/>
    <w:rsid w:val="00216AEB"/>
    <w:rsid w:val="002453A2"/>
    <w:rsid w:val="002507EE"/>
    <w:rsid w:val="00260AD4"/>
    <w:rsid w:val="0026225B"/>
    <w:rsid w:val="00262454"/>
    <w:rsid w:val="00294C13"/>
    <w:rsid w:val="00294C92"/>
    <w:rsid w:val="00296750"/>
    <w:rsid w:val="002A45FC"/>
    <w:rsid w:val="002A639B"/>
    <w:rsid w:val="002A6488"/>
    <w:rsid w:val="002B0766"/>
    <w:rsid w:val="002B49B0"/>
    <w:rsid w:val="002D0183"/>
    <w:rsid w:val="002E1C61"/>
    <w:rsid w:val="002E24EA"/>
    <w:rsid w:val="002E287E"/>
    <w:rsid w:val="002E4407"/>
    <w:rsid w:val="002E71B3"/>
    <w:rsid w:val="002F2C0D"/>
    <w:rsid w:val="002F39CD"/>
    <w:rsid w:val="00300E3E"/>
    <w:rsid w:val="003031A4"/>
    <w:rsid w:val="00303C60"/>
    <w:rsid w:val="00312B75"/>
    <w:rsid w:val="0031410C"/>
    <w:rsid w:val="00321387"/>
    <w:rsid w:val="00323804"/>
    <w:rsid w:val="003244FC"/>
    <w:rsid w:val="00330D15"/>
    <w:rsid w:val="00332DF6"/>
    <w:rsid w:val="003457E6"/>
    <w:rsid w:val="00345B4E"/>
    <w:rsid w:val="00360853"/>
    <w:rsid w:val="0036581F"/>
    <w:rsid w:val="0036595F"/>
    <w:rsid w:val="003676B5"/>
    <w:rsid w:val="003758D7"/>
    <w:rsid w:val="003829ED"/>
    <w:rsid w:val="00385C71"/>
    <w:rsid w:val="00394B27"/>
    <w:rsid w:val="00394B8A"/>
    <w:rsid w:val="003A704D"/>
    <w:rsid w:val="003B1ABE"/>
    <w:rsid w:val="003C68E8"/>
    <w:rsid w:val="003D1EBF"/>
    <w:rsid w:val="003D1F28"/>
    <w:rsid w:val="003D220F"/>
    <w:rsid w:val="003D28EE"/>
    <w:rsid w:val="003D4F24"/>
    <w:rsid w:val="003D706E"/>
    <w:rsid w:val="003D7B7F"/>
    <w:rsid w:val="003D7E76"/>
    <w:rsid w:val="003E0399"/>
    <w:rsid w:val="003E7A75"/>
    <w:rsid w:val="003F787D"/>
    <w:rsid w:val="00401B56"/>
    <w:rsid w:val="00404942"/>
    <w:rsid w:val="0041529E"/>
    <w:rsid w:val="00422668"/>
    <w:rsid w:val="00427F1D"/>
    <w:rsid w:val="00436DE3"/>
    <w:rsid w:val="004475C1"/>
    <w:rsid w:val="00447647"/>
    <w:rsid w:val="00451529"/>
    <w:rsid w:val="00453822"/>
    <w:rsid w:val="00453FB0"/>
    <w:rsid w:val="0045552B"/>
    <w:rsid w:val="0046242A"/>
    <w:rsid w:val="004654F9"/>
    <w:rsid w:val="004674F6"/>
    <w:rsid w:val="0047052A"/>
    <w:rsid w:val="00473A9E"/>
    <w:rsid w:val="0047620C"/>
    <w:rsid w:val="00482909"/>
    <w:rsid w:val="004833D2"/>
    <w:rsid w:val="00491059"/>
    <w:rsid w:val="00492BF1"/>
    <w:rsid w:val="00493BCE"/>
    <w:rsid w:val="00494568"/>
    <w:rsid w:val="004952F9"/>
    <w:rsid w:val="004A2483"/>
    <w:rsid w:val="004B4C32"/>
    <w:rsid w:val="004B6C82"/>
    <w:rsid w:val="004C21A8"/>
    <w:rsid w:val="004D0963"/>
    <w:rsid w:val="004D59AF"/>
    <w:rsid w:val="004E520B"/>
    <w:rsid w:val="004E59C7"/>
    <w:rsid w:val="004E7C78"/>
    <w:rsid w:val="00503DD1"/>
    <w:rsid w:val="005063BE"/>
    <w:rsid w:val="00507F71"/>
    <w:rsid w:val="00507FF4"/>
    <w:rsid w:val="00512BD6"/>
    <w:rsid w:val="00524EFC"/>
    <w:rsid w:val="00530986"/>
    <w:rsid w:val="00531F82"/>
    <w:rsid w:val="00532AF3"/>
    <w:rsid w:val="005345A7"/>
    <w:rsid w:val="00537812"/>
    <w:rsid w:val="00543EFB"/>
    <w:rsid w:val="00547183"/>
    <w:rsid w:val="00557C38"/>
    <w:rsid w:val="00574CA2"/>
    <w:rsid w:val="005800E5"/>
    <w:rsid w:val="00583910"/>
    <w:rsid w:val="00585C8E"/>
    <w:rsid w:val="005913EC"/>
    <w:rsid w:val="005921CD"/>
    <w:rsid w:val="00594AD5"/>
    <w:rsid w:val="005968C0"/>
    <w:rsid w:val="005A2BD6"/>
    <w:rsid w:val="005A49B4"/>
    <w:rsid w:val="005B5E2D"/>
    <w:rsid w:val="005B7C30"/>
    <w:rsid w:val="005C1013"/>
    <w:rsid w:val="005C49AC"/>
    <w:rsid w:val="005D0707"/>
    <w:rsid w:val="005D101F"/>
    <w:rsid w:val="005F3948"/>
    <w:rsid w:val="005F5ABE"/>
    <w:rsid w:val="005F70B0"/>
    <w:rsid w:val="005F7B5D"/>
    <w:rsid w:val="005F7D2C"/>
    <w:rsid w:val="00611D81"/>
    <w:rsid w:val="006207F9"/>
    <w:rsid w:val="006316D7"/>
    <w:rsid w:val="00632858"/>
    <w:rsid w:val="006437C4"/>
    <w:rsid w:val="0065087B"/>
    <w:rsid w:val="00660D04"/>
    <w:rsid w:val="00662C69"/>
    <w:rsid w:val="00666161"/>
    <w:rsid w:val="00671B8D"/>
    <w:rsid w:val="00681EE0"/>
    <w:rsid w:val="0068490F"/>
    <w:rsid w:val="006940BE"/>
    <w:rsid w:val="006950B1"/>
    <w:rsid w:val="006A7EC5"/>
    <w:rsid w:val="006B39F0"/>
    <w:rsid w:val="006B5ECE"/>
    <w:rsid w:val="006B6267"/>
    <w:rsid w:val="006B6ADF"/>
    <w:rsid w:val="006C1052"/>
    <w:rsid w:val="006C3482"/>
    <w:rsid w:val="006C39ED"/>
    <w:rsid w:val="006C3EB8"/>
    <w:rsid w:val="006C66DE"/>
    <w:rsid w:val="006C721C"/>
    <w:rsid w:val="006D36F2"/>
    <w:rsid w:val="006D6888"/>
    <w:rsid w:val="006D692C"/>
    <w:rsid w:val="006E24AA"/>
    <w:rsid w:val="006E2C68"/>
    <w:rsid w:val="006E2FAC"/>
    <w:rsid w:val="006E3CFC"/>
    <w:rsid w:val="006F3A5E"/>
    <w:rsid w:val="006F5AC0"/>
    <w:rsid w:val="00714325"/>
    <w:rsid w:val="00726C9F"/>
    <w:rsid w:val="0074070E"/>
    <w:rsid w:val="00744E50"/>
    <w:rsid w:val="00756B3B"/>
    <w:rsid w:val="00761ED7"/>
    <w:rsid w:val="00763330"/>
    <w:rsid w:val="00766D11"/>
    <w:rsid w:val="00774101"/>
    <w:rsid w:val="0078197E"/>
    <w:rsid w:val="00783BAD"/>
    <w:rsid w:val="007B3C77"/>
    <w:rsid w:val="007B5B0F"/>
    <w:rsid w:val="007C13EB"/>
    <w:rsid w:val="007C2176"/>
    <w:rsid w:val="007D181E"/>
    <w:rsid w:val="007D1DB1"/>
    <w:rsid w:val="007D5510"/>
    <w:rsid w:val="007D6B6C"/>
    <w:rsid w:val="007E3DFF"/>
    <w:rsid w:val="007E7351"/>
    <w:rsid w:val="007F08AA"/>
    <w:rsid w:val="007F0F75"/>
    <w:rsid w:val="007F4394"/>
    <w:rsid w:val="007F4423"/>
    <w:rsid w:val="00804DF9"/>
    <w:rsid w:val="00813A41"/>
    <w:rsid w:val="00814DDA"/>
    <w:rsid w:val="0081690B"/>
    <w:rsid w:val="00830077"/>
    <w:rsid w:val="008350B3"/>
    <w:rsid w:val="0085124E"/>
    <w:rsid w:val="00856CE7"/>
    <w:rsid w:val="00863730"/>
    <w:rsid w:val="00864DBD"/>
    <w:rsid w:val="00867CFF"/>
    <w:rsid w:val="00870B5A"/>
    <w:rsid w:val="00874068"/>
    <w:rsid w:val="008810EC"/>
    <w:rsid w:val="00891337"/>
    <w:rsid w:val="008A0201"/>
    <w:rsid w:val="008A38BB"/>
    <w:rsid w:val="008A395E"/>
    <w:rsid w:val="008A59FA"/>
    <w:rsid w:val="008B4152"/>
    <w:rsid w:val="008B7D11"/>
    <w:rsid w:val="008C3ED9"/>
    <w:rsid w:val="008C7BAE"/>
    <w:rsid w:val="008F005F"/>
    <w:rsid w:val="008F0877"/>
    <w:rsid w:val="008F0F82"/>
    <w:rsid w:val="008F73FB"/>
    <w:rsid w:val="008F74B0"/>
    <w:rsid w:val="009016C1"/>
    <w:rsid w:val="0091464D"/>
    <w:rsid w:val="009152A8"/>
    <w:rsid w:val="009323A4"/>
    <w:rsid w:val="00940D3E"/>
    <w:rsid w:val="00942BD8"/>
    <w:rsid w:val="00950427"/>
    <w:rsid w:val="00951388"/>
    <w:rsid w:val="009521C1"/>
    <w:rsid w:val="00952AB1"/>
    <w:rsid w:val="009541D8"/>
    <w:rsid w:val="00970E0D"/>
    <w:rsid w:val="009710A7"/>
    <w:rsid w:val="00976906"/>
    <w:rsid w:val="00977EFD"/>
    <w:rsid w:val="009A10DA"/>
    <w:rsid w:val="009A140C"/>
    <w:rsid w:val="009A7594"/>
    <w:rsid w:val="009C2E35"/>
    <w:rsid w:val="009C4A98"/>
    <w:rsid w:val="009C6682"/>
    <w:rsid w:val="009D0388"/>
    <w:rsid w:val="009D3ACD"/>
    <w:rsid w:val="009D75CE"/>
    <w:rsid w:val="009E31FD"/>
    <w:rsid w:val="009E4790"/>
    <w:rsid w:val="009E4A5C"/>
    <w:rsid w:val="009E71D3"/>
    <w:rsid w:val="009F028C"/>
    <w:rsid w:val="009F0577"/>
    <w:rsid w:val="009F0E79"/>
    <w:rsid w:val="00A02A27"/>
    <w:rsid w:val="00A043BB"/>
    <w:rsid w:val="00A06691"/>
    <w:rsid w:val="00A11BF6"/>
    <w:rsid w:val="00A12C16"/>
    <w:rsid w:val="00A2037C"/>
    <w:rsid w:val="00A2277A"/>
    <w:rsid w:val="00A255C6"/>
    <w:rsid w:val="00A3157D"/>
    <w:rsid w:val="00A360B4"/>
    <w:rsid w:val="00A47402"/>
    <w:rsid w:val="00A47A6F"/>
    <w:rsid w:val="00A500CB"/>
    <w:rsid w:val="00A54B44"/>
    <w:rsid w:val="00A60C12"/>
    <w:rsid w:val="00A649D2"/>
    <w:rsid w:val="00A6738D"/>
    <w:rsid w:val="00A75E8D"/>
    <w:rsid w:val="00A82771"/>
    <w:rsid w:val="00A84DAF"/>
    <w:rsid w:val="00A86070"/>
    <w:rsid w:val="00A860DC"/>
    <w:rsid w:val="00A86585"/>
    <w:rsid w:val="00A86752"/>
    <w:rsid w:val="00A86C27"/>
    <w:rsid w:val="00A87B53"/>
    <w:rsid w:val="00A938BD"/>
    <w:rsid w:val="00A94CC9"/>
    <w:rsid w:val="00A94E32"/>
    <w:rsid w:val="00A95536"/>
    <w:rsid w:val="00AA10B2"/>
    <w:rsid w:val="00AA4778"/>
    <w:rsid w:val="00AA5E3A"/>
    <w:rsid w:val="00AB1F2A"/>
    <w:rsid w:val="00AB7C79"/>
    <w:rsid w:val="00AC08A0"/>
    <w:rsid w:val="00AC6B85"/>
    <w:rsid w:val="00AC78CF"/>
    <w:rsid w:val="00AD2BCB"/>
    <w:rsid w:val="00AD6706"/>
    <w:rsid w:val="00AE00DC"/>
    <w:rsid w:val="00AE12B5"/>
    <w:rsid w:val="00AE1A89"/>
    <w:rsid w:val="00AE5CE6"/>
    <w:rsid w:val="00B1033B"/>
    <w:rsid w:val="00B10770"/>
    <w:rsid w:val="00B176E6"/>
    <w:rsid w:val="00B25D6C"/>
    <w:rsid w:val="00B26C96"/>
    <w:rsid w:val="00B4021A"/>
    <w:rsid w:val="00B5531F"/>
    <w:rsid w:val="00B6358D"/>
    <w:rsid w:val="00B70E57"/>
    <w:rsid w:val="00B722F9"/>
    <w:rsid w:val="00B72A97"/>
    <w:rsid w:val="00B73F9D"/>
    <w:rsid w:val="00B839E3"/>
    <w:rsid w:val="00B8487A"/>
    <w:rsid w:val="00B8500C"/>
    <w:rsid w:val="00B91333"/>
    <w:rsid w:val="00B97A54"/>
    <w:rsid w:val="00BA49BD"/>
    <w:rsid w:val="00BC1C6E"/>
    <w:rsid w:val="00BC38F6"/>
    <w:rsid w:val="00BC3D1E"/>
    <w:rsid w:val="00BC4CD6"/>
    <w:rsid w:val="00BC693E"/>
    <w:rsid w:val="00BC7281"/>
    <w:rsid w:val="00BC7940"/>
    <w:rsid w:val="00BC7F9D"/>
    <w:rsid w:val="00BE23A7"/>
    <w:rsid w:val="00BF088C"/>
    <w:rsid w:val="00BF13A4"/>
    <w:rsid w:val="00BF5F15"/>
    <w:rsid w:val="00C00F69"/>
    <w:rsid w:val="00C02A13"/>
    <w:rsid w:val="00C02AE7"/>
    <w:rsid w:val="00C0452E"/>
    <w:rsid w:val="00C05BCA"/>
    <w:rsid w:val="00C1082D"/>
    <w:rsid w:val="00C12C0B"/>
    <w:rsid w:val="00C14705"/>
    <w:rsid w:val="00C17F4B"/>
    <w:rsid w:val="00C3014C"/>
    <w:rsid w:val="00C43022"/>
    <w:rsid w:val="00C445B8"/>
    <w:rsid w:val="00C52DAA"/>
    <w:rsid w:val="00C558BD"/>
    <w:rsid w:val="00C670E5"/>
    <w:rsid w:val="00C67FB4"/>
    <w:rsid w:val="00C80CCD"/>
    <w:rsid w:val="00C81141"/>
    <w:rsid w:val="00C850E1"/>
    <w:rsid w:val="00C868DE"/>
    <w:rsid w:val="00CA2CD6"/>
    <w:rsid w:val="00CA5E15"/>
    <w:rsid w:val="00CA6F96"/>
    <w:rsid w:val="00CB2DDE"/>
    <w:rsid w:val="00CB4DF0"/>
    <w:rsid w:val="00CB5333"/>
    <w:rsid w:val="00CB7486"/>
    <w:rsid w:val="00CB7FA5"/>
    <w:rsid w:val="00CC7B5C"/>
    <w:rsid w:val="00CD2479"/>
    <w:rsid w:val="00CD4AE2"/>
    <w:rsid w:val="00CD692E"/>
    <w:rsid w:val="00CF08FF"/>
    <w:rsid w:val="00CF7293"/>
    <w:rsid w:val="00CF7C60"/>
    <w:rsid w:val="00D022DF"/>
    <w:rsid w:val="00D06BB3"/>
    <w:rsid w:val="00D15CAF"/>
    <w:rsid w:val="00D166A3"/>
    <w:rsid w:val="00D2118F"/>
    <w:rsid w:val="00D219A0"/>
    <w:rsid w:val="00D23AD8"/>
    <w:rsid w:val="00D24D00"/>
    <w:rsid w:val="00D2644E"/>
    <w:rsid w:val="00D26580"/>
    <w:rsid w:val="00D3752E"/>
    <w:rsid w:val="00D37C95"/>
    <w:rsid w:val="00D4690E"/>
    <w:rsid w:val="00D60C39"/>
    <w:rsid w:val="00D65A36"/>
    <w:rsid w:val="00D660EC"/>
    <w:rsid w:val="00D675F4"/>
    <w:rsid w:val="00D71A7A"/>
    <w:rsid w:val="00D76398"/>
    <w:rsid w:val="00D82ADF"/>
    <w:rsid w:val="00D90B36"/>
    <w:rsid w:val="00DB1AE1"/>
    <w:rsid w:val="00DC12BF"/>
    <w:rsid w:val="00DD0B24"/>
    <w:rsid w:val="00DD2560"/>
    <w:rsid w:val="00DD59D3"/>
    <w:rsid w:val="00DE1475"/>
    <w:rsid w:val="00DE1C16"/>
    <w:rsid w:val="00DE2C84"/>
    <w:rsid w:val="00E0014C"/>
    <w:rsid w:val="00E05AD7"/>
    <w:rsid w:val="00E06662"/>
    <w:rsid w:val="00E11F52"/>
    <w:rsid w:val="00E1328E"/>
    <w:rsid w:val="00E26183"/>
    <w:rsid w:val="00E32805"/>
    <w:rsid w:val="00E432DB"/>
    <w:rsid w:val="00E545C6"/>
    <w:rsid w:val="00E576C1"/>
    <w:rsid w:val="00E60D02"/>
    <w:rsid w:val="00E62BF6"/>
    <w:rsid w:val="00E702FC"/>
    <w:rsid w:val="00E7322A"/>
    <w:rsid w:val="00E832D6"/>
    <w:rsid w:val="00E8348B"/>
    <w:rsid w:val="00E85804"/>
    <w:rsid w:val="00E86EF3"/>
    <w:rsid w:val="00E87354"/>
    <w:rsid w:val="00E942CC"/>
    <w:rsid w:val="00E95C18"/>
    <w:rsid w:val="00E96128"/>
    <w:rsid w:val="00E97F89"/>
    <w:rsid w:val="00EB17ED"/>
    <w:rsid w:val="00EB23F8"/>
    <w:rsid w:val="00EB5122"/>
    <w:rsid w:val="00EB5928"/>
    <w:rsid w:val="00EC027C"/>
    <w:rsid w:val="00EC3CDB"/>
    <w:rsid w:val="00EC4D6C"/>
    <w:rsid w:val="00EC78E7"/>
    <w:rsid w:val="00ED31B4"/>
    <w:rsid w:val="00ED7B13"/>
    <w:rsid w:val="00EE28CC"/>
    <w:rsid w:val="00EF7466"/>
    <w:rsid w:val="00F05EE6"/>
    <w:rsid w:val="00F11F7B"/>
    <w:rsid w:val="00F200A5"/>
    <w:rsid w:val="00F21F4E"/>
    <w:rsid w:val="00F36A48"/>
    <w:rsid w:val="00F36FE0"/>
    <w:rsid w:val="00F463A9"/>
    <w:rsid w:val="00F52A7E"/>
    <w:rsid w:val="00F64F5D"/>
    <w:rsid w:val="00F82FF0"/>
    <w:rsid w:val="00F85E87"/>
    <w:rsid w:val="00F90516"/>
    <w:rsid w:val="00F9378B"/>
    <w:rsid w:val="00FB1580"/>
    <w:rsid w:val="00FB4C7E"/>
    <w:rsid w:val="00FF51C2"/>
    <w:rsid w:val="00FF7C4B"/>
    <w:rsid w:val="52AD3590"/>
    <w:rsid w:val="549D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  <o:rules v:ext="edit">
        <o:r id="V:Rule1" type="connector" idref="#Straight Connector 10"/>
        <o:r id="V:Rule2" type="connector" idref="#Straight Connector 13"/>
        <o:r id="V:Rule3" type="connector" idref="#Straight Connector 4"/>
        <o:r id="V:Rule5" type="connector" idref="#Straight Connector 16"/>
      </o:rules>
    </o:shapelayout>
  </w:shapeDefaults>
  <w:decimalSymbol w:val="."/>
  <w:listSeparator w:val=","/>
  <w14:docId w14:val="78853E1B"/>
  <w15:docId w15:val="{C9F4A065-EB77-4AEE-8D78-713B659D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1475"/>
    <w:rPr>
      <w:rFonts w:ascii="Century Gothic" w:hAnsi="Century Gothic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016F6D"/>
    <w:pPr>
      <w:spacing w:after="60"/>
      <w:outlineLvl w:val="0"/>
    </w:pPr>
    <w:rPr>
      <w:b/>
      <w:caps/>
      <w:color w:val="44546A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="Arial" w:hAnsi="Arial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4E7C78"/>
    <w:rPr>
      <w:rFonts w:ascii="Arial" w:hAnsi="Arial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link w:val="Heading4"/>
    <w:rsid w:val="004E7C78"/>
    <w:rPr>
      <w:rFonts w:ascii="Arial" w:hAnsi="Arial"/>
      <w:b/>
      <w:sz w:val="16"/>
      <w:szCs w:val="24"/>
    </w:rPr>
  </w:style>
  <w:style w:type="character" w:customStyle="1" w:styleId="Heading5Char">
    <w:name w:val="Heading 5 Char"/>
    <w:link w:val="Heading5"/>
    <w:uiPriority w:val="9"/>
    <w:rsid w:val="004E7C78"/>
    <w:rPr>
      <w:rFonts w:ascii="Arial" w:hAnsi="Arial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</w:style>
  <w:style w:type="character" w:customStyle="1" w:styleId="DateChar">
    <w:name w:val="Date Char"/>
    <w:link w:val="Date"/>
    <w:rsid w:val="00B8500C"/>
    <w:rPr>
      <w:rFonts w:ascii="Arial" w:hAnsi="Arial"/>
      <w:szCs w:val="24"/>
    </w:rPr>
  </w:style>
  <w:style w:type="table" w:styleId="TableGrid">
    <w:name w:val="Table Grid"/>
    <w:basedOn w:val="TableNormal"/>
    <w:uiPriority w:val="99"/>
    <w:rsid w:val="00547183"/>
    <w:rPr>
      <w:rFonts w:ascii="Arial" w:eastAsia="Arial" w:hAnsi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  <w:lang w:val="en-US" w:eastAsia="en-US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  <w:lang w:val="en-US" w:eastAsia="en-US"/>
    </w:rPr>
  </w:style>
  <w:style w:type="paragraph" w:customStyle="1" w:styleId="Guideline">
    <w:name w:val="Guideline"/>
    <w:basedOn w:val="Normal"/>
    <w:qFormat/>
    <w:rsid w:val="001962A6"/>
    <w:pPr>
      <w:spacing w:before="120" w:after="200"/>
    </w:pPr>
    <w:rPr>
      <w:rFonts w:ascii="Arial" w:eastAsia="Calibri" w:hAnsi="Arial"/>
      <w:color w:val="1F3864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="Arial"/>
      <w:b/>
      <w:bCs/>
      <w:caps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link w:val="Title"/>
    <w:rsid w:val="001962A6"/>
    <w:rPr>
      <w:rFonts w:ascii="Arial" w:eastAsia="Times New Roman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="Arial"/>
      <w:smallCaps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UnresolvedMention">
    <w:name w:val="Unresolved Mention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bCs/>
      <w:caps w:val="0"/>
      <w:color w:val="2F5496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="Arial"/>
      <w:i/>
      <w:iCs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cs="Arial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cs="Arial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cs="Arial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cs="Arial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cs="Arial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cs="Arial"/>
      <w:sz w:val="18"/>
      <w:szCs w:val="18"/>
    </w:rPr>
  </w:style>
  <w:style w:type="paragraph" w:styleId="NoSpacing">
    <w:name w:val="No Spacing"/>
    <w:link w:val="NoSpacingChar"/>
    <w:uiPriority w:val="1"/>
    <w:qFormat/>
    <w:rsid w:val="009F028C"/>
    <w:rPr>
      <w:rFonts w:ascii="Arial" w:hAnsi="Arial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9F028C"/>
    <w:rPr>
      <w:rFonts w:ascii="Arial" w:eastAsia="Times New Roman" w:hAnsi="Arial" w:cs="Times New Roman"/>
      <w:sz w:val="22"/>
      <w:szCs w:val="22"/>
    </w:rPr>
  </w:style>
  <w:style w:type="paragraph" w:styleId="Footer">
    <w:name w:val="footer"/>
    <w:basedOn w:val="Normal"/>
    <w:link w:val="FooterChar"/>
    <w:unhideWhenUsed/>
    <w:rsid w:val="00F36F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36FE0"/>
    <w:rPr>
      <w:rFonts w:ascii="Arial" w:hAnsi="Arial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HeaderChar"/>
    <w:unhideWhenUsed/>
    <w:rsid w:val="000F1D4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F1D44"/>
    <w:rPr>
      <w:rFonts w:ascii="Arial" w:hAnsi="Arial"/>
      <w:sz w:val="16"/>
      <w:szCs w:val="24"/>
    </w:rPr>
  </w:style>
  <w:style w:type="character" w:customStyle="1" w:styleId="apple-converted-space">
    <w:name w:val="apple-converted-space"/>
    <w:basedOn w:val="DefaultParagraphFont"/>
    <w:rsid w:val="009541D8"/>
  </w:style>
  <w:style w:type="paragraph" w:customStyle="1" w:styleId="HeadingI">
    <w:name w:val="Heading I"/>
    <w:basedOn w:val="ListParagraph"/>
    <w:qFormat/>
    <w:rsid w:val="00E06662"/>
    <w:pPr>
      <w:numPr>
        <w:numId w:val="18"/>
      </w:numPr>
      <w:ind w:left="720" w:hanging="360"/>
    </w:pPr>
    <w:rPr>
      <w:b/>
      <w:color w:val="595959"/>
      <w:szCs w:val="20"/>
    </w:rPr>
  </w:style>
  <w:style w:type="paragraph" w:customStyle="1" w:styleId="Style1">
    <w:name w:val="Style1"/>
    <w:basedOn w:val="Heading1"/>
    <w:qFormat/>
    <w:rsid w:val="00016F6D"/>
  </w:style>
  <w:style w:type="paragraph" w:customStyle="1" w:styleId="Style2">
    <w:name w:val="Style2"/>
    <w:basedOn w:val="Normal"/>
    <w:next w:val="Heading1"/>
    <w:qFormat/>
    <w:rsid w:val="00016F6D"/>
    <w:rPr>
      <w:color w:val="44546A"/>
      <w:sz w:val="28"/>
    </w:rPr>
  </w:style>
  <w:style w:type="paragraph" w:customStyle="1" w:styleId="Style3">
    <w:name w:val="Style3"/>
    <w:basedOn w:val="Heading1"/>
    <w:qFormat/>
    <w:rsid w:val="00016F6D"/>
  </w:style>
  <w:style w:type="character" w:customStyle="1" w:styleId="normaltextrun">
    <w:name w:val="normaltextrun"/>
    <w:basedOn w:val="DefaultParagraphFont"/>
    <w:rsid w:val="00DD2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Downloads\IC-Project-Management-Gantt-Chart-Template-1085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26569F75E6924B98658B61336ADB86" ma:contentTypeVersion="2" ma:contentTypeDescription="Create a new document." ma:contentTypeScope="" ma:versionID="f739764f435e0e0cf2e2992c9ea86a12">
  <xsd:schema xmlns:xsd="http://www.w3.org/2001/XMLSchema" xmlns:xs="http://www.w3.org/2001/XMLSchema" xmlns:p="http://schemas.microsoft.com/office/2006/metadata/properties" xmlns:ns2="799a6e43-73c4-45a9-8c45-d01791dbee23" targetNamespace="http://schemas.microsoft.com/office/2006/metadata/properties" ma:root="true" ma:fieldsID="20c6ee07c172680c13338c584c89ee4e" ns2:_="">
    <xsd:import namespace="799a6e43-73c4-45a9-8c45-d01791dbee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a6e43-73c4-45a9-8c45-d01791dbe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7FF3A8-AC36-4ACE-91D9-5FCE0432F1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551A2A-147C-4FCD-A1FE-7F23A70B24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4DA032-C48E-4BE7-A8A2-AE5769CA6785}">
  <ds:schemaRefs>
    <ds:schemaRef ds:uri="http://purl.org/dc/dcmitype/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799a6e43-73c4-45a9-8c45-d01791dbee23"/>
  </ds:schemaRefs>
</ds:datastoreItem>
</file>

<file path=customXml/itemProps4.xml><?xml version="1.0" encoding="utf-8"?>
<ds:datastoreItem xmlns:ds="http://schemas.openxmlformats.org/officeDocument/2006/customXml" ds:itemID="{3C0FC4A9-CF3B-4BCD-8DAA-8AAE2BF1FA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9a6e43-73c4-45a9-8c45-d01791dbe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IC-Project-Management-Gantt-Chart-Template-10855_WORD</Template>
  <TotalTime>1320</TotalTime>
  <Pages>4</Pages>
  <Words>745</Words>
  <Characters>4248</Characters>
  <Application>Microsoft Office Word</Application>
  <DocSecurity>0</DocSecurity>
  <Lines>35</Lines>
  <Paragraphs>9</Paragraphs>
  <ScaleCrop>false</ScaleCrop>
  <Manager/>
  <Company/>
  <LinksUpToDate>false</LinksUpToDate>
  <CharactersWithSpaces>4984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Davey</dc:creator>
  <cp:keywords/>
  <dc:description/>
  <cp:lastModifiedBy>(s) Jay Webb</cp:lastModifiedBy>
  <cp:revision>95</cp:revision>
  <cp:lastPrinted>2019-11-24T23:54:00Z</cp:lastPrinted>
  <dcterms:created xsi:type="dcterms:W3CDTF">2023-10-27T18:34:00Z</dcterms:created>
  <dcterms:modified xsi:type="dcterms:W3CDTF">2023-10-28T16:46:00Z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0x0101005F26569F75E6924B98658B61336ADB86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